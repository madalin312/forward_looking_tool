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3ED8" w14:textId="75BB1194" w:rsidR="00FE450A" w:rsidRPr="00335194" w:rsidRDefault="00FE450A" w:rsidP="00C05FAA">
      <w:pPr>
        <w:pStyle w:val="Heading1"/>
        <w:tabs>
          <w:tab w:val="num" w:pos="360"/>
        </w:tabs>
        <w:rPr>
          <w:rFonts w:asciiTheme="minorHAnsi" w:hAnsiTheme="minorHAnsi" w:cstheme="minorHAnsi"/>
          <w:u w:val="single"/>
        </w:rPr>
      </w:pPr>
      <w:bookmarkStart w:id="0" w:name="_Toc73643659"/>
      <w:r w:rsidRPr="00335194">
        <w:rPr>
          <w:rFonts w:asciiTheme="minorHAnsi" w:hAnsiTheme="minorHAnsi" w:cstheme="minorHAnsi"/>
          <w:u w:val="single"/>
        </w:rPr>
        <w:t>PROBABILITY OF DEFAULT CALCULATION FOR ENTITY’s PORTFOLIO (</w:t>
      </w:r>
      <w:r w:rsidR="00B266FC">
        <w:rPr>
          <w:rFonts w:asciiTheme="minorHAnsi" w:hAnsiTheme="minorHAnsi" w:cstheme="minorHAnsi"/>
          <w:u w:val="single"/>
        </w:rPr>
        <w:t>{</w:t>
      </w:r>
      <w:r w:rsidR="00B266FC" w:rsidRPr="00B266FC">
        <w:rPr>
          <w:rFonts w:asciiTheme="minorHAnsi" w:hAnsiTheme="minorHAnsi" w:cstheme="minorHAnsi"/>
          <w:u w:val="single"/>
        </w:rPr>
        <w:t>portfolio</w:t>
      </w:r>
      <w:r w:rsidR="00B266FC">
        <w:rPr>
          <w:rFonts w:asciiTheme="minorHAnsi" w:hAnsiTheme="minorHAnsi" w:cstheme="minorHAnsi"/>
          <w:u w:val="single"/>
        </w:rPr>
        <w:t>}</w:t>
      </w:r>
      <w:r w:rsidRPr="00335194">
        <w:rPr>
          <w:rFonts w:asciiTheme="minorHAnsi" w:hAnsiTheme="minorHAnsi" w:cstheme="minorHAnsi"/>
          <w:u w:val="single"/>
        </w:rPr>
        <w:t>)</w:t>
      </w:r>
      <w:bookmarkEnd w:id="0"/>
    </w:p>
    <w:p w14:paraId="5B202CC4" w14:textId="5AD6C2E8" w:rsidR="00FE450A" w:rsidRDefault="00FE450A" w:rsidP="00FE450A">
      <w:pPr>
        <w:jc w:val="both"/>
        <w:rPr>
          <w:rFonts w:asciiTheme="minorHAnsi" w:hAnsiTheme="minorHAnsi" w:cstheme="minorHAnsi"/>
          <w:szCs w:val="24"/>
        </w:rPr>
      </w:pPr>
    </w:p>
    <w:p w14:paraId="4BE13274" w14:textId="0E0B557F" w:rsidR="001979F9" w:rsidRPr="00906324" w:rsidRDefault="001979F9" w:rsidP="001979F9">
      <w:pPr>
        <w:pStyle w:val="Heading3"/>
      </w:pPr>
      <w:r w:rsidRPr="00906324">
        <w:t xml:space="preserve">Step </w:t>
      </w:r>
      <w:r>
        <w:t>1</w:t>
      </w:r>
      <w:r w:rsidRPr="00906324">
        <w:t xml:space="preserve">: </w:t>
      </w:r>
      <w:r>
        <w:t>Model development</w:t>
      </w:r>
    </w:p>
    <w:p w14:paraId="016624FB" w14:textId="7B360145" w:rsidR="003135F5" w:rsidRPr="00CA0EF3" w:rsidRDefault="003135F5" w:rsidP="004541C1">
      <w:pPr>
        <w:rPr>
          <w:sz w:val="20"/>
        </w:rPr>
      </w:pPr>
    </w:p>
    <w:sectPr w:rsidR="003135F5" w:rsidRPr="00CA0EF3" w:rsidSect="00FE45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A0AE" w14:textId="77777777" w:rsidR="00DC6807" w:rsidRDefault="00DC6807">
      <w:r>
        <w:separator/>
      </w:r>
    </w:p>
    <w:p w14:paraId="1770F321" w14:textId="77777777" w:rsidR="00DC6807" w:rsidRDefault="00DC6807"/>
    <w:p w14:paraId="632BEA24" w14:textId="77777777" w:rsidR="00DC6807" w:rsidRDefault="00DC6807"/>
    <w:p w14:paraId="26C246EA" w14:textId="77777777" w:rsidR="00DC6807" w:rsidRDefault="00DC6807"/>
    <w:p w14:paraId="06273EB3" w14:textId="77777777" w:rsidR="00DC6807" w:rsidRDefault="00DC6807"/>
    <w:p w14:paraId="2A9D1BA4" w14:textId="77777777" w:rsidR="00DC6807" w:rsidRDefault="00DC6807"/>
    <w:p w14:paraId="683A2869" w14:textId="77777777" w:rsidR="00DC6807" w:rsidRDefault="00DC6807"/>
  </w:endnote>
  <w:endnote w:type="continuationSeparator" w:id="0">
    <w:p w14:paraId="518D8B14" w14:textId="77777777" w:rsidR="00DC6807" w:rsidRDefault="00DC6807">
      <w:r>
        <w:continuationSeparator/>
      </w:r>
    </w:p>
    <w:p w14:paraId="3E1D5B8D" w14:textId="77777777" w:rsidR="00DC6807" w:rsidRDefault="00DC6807"/>
    <w:p w14:paraId="074E0F89" w14:textId="77777777" w:rsidR="00DC6807" w:rsidRDefault="00DC6807"/>
    <w:p w14:paraId="58B6B00B" w14:textId="77777777" w:rsidR="00DC6807" w:rsidRDefault="00DC6807"/>
    <w:p w14:paraId="738C7574" w14:textId="77777777" w:rsidR="00DC6807" w:rsidRDefault="00DC6807"/>
    <w:p w14:paraId="6E82CCB6" w14:textId="77777777" w:rsidR="00DC6807" w:rsidRDefault="00DC6807"/>
    <w:p w14:paraId="2AF45FC6" w14:textId="77777777" w:rsidR="00DC6807" w:rsidRDefault="00DC6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Light">
    <w:altName w:val="Calibri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YInterstate Regular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">
    <w:altName w:val="Cambria"/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EYInterstate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-Light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BVA Office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0223" w14:textId="77777777" w:rsidR="00F16D18" w:rsidRDefault="00F16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60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5083E" w14:textId="4DA833E0" w:rsidR="00F16D18" w:rsidRDefault="00F16D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FB9EADD" w14:textId="77777777" w:rsidR="00F16D18" w:rsidRDefault="00F16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2150" w14:textId="38952B3A" w:rsidR="00F16D18" w:rsidRDefault="00F1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F875" w14:textId="77777777" w:rsidR="00DC6807" w:rsidRPr="009F10D4" w:rsidRDefault="00DC6807" w:rsidP="009F10D4">
      <w:r>
        <w:separator/>
      </w:r>
    </w:p>
  </w:footnote>
  <w:footnote w:type="continuationSeparator" w:id="0">
    <w:p w14:paraId="6E2AFB6A" w14:textId="77777777" w:rsidR="00DC6807" w:rsidRDefault="00DC6807">
      <w:r>
        <w:continuationSeparator/>
      </w:r>
    </w:p>
    <w:p w14:paraId="01FC02BB" w14:textId="77777777" w:rsidR="00DC6807" w:rsidRDefault="00DC6807"/>
    <w:p w14:paraId="3C015EBB" w14:textId="77777777" w:rsidR="00DC6807" w:rsidRDefault="00DC6807"/>
    <w:p w14:paraId="1B9BF884" w14:textId="77777777" w:rsidR="00DC6807" w:rsidRDefault="00DC6807"/>
    <w:p w14:paraId="49999C7F" w14:textId="77777777" w:rsidR="00DC6807" w:rsidRDefault="00DC6807"/>
    <w:p w14:paraId="251584FC" w14:textId="77777777" w:rsidR="00DC6807" w:rsidRDefault="00DC6807"/>
    <w:p w14:paraId="459B9103" w14:textId="77777777" w:rsidR="00DC6807" w:rsidRDefault="00DC6807"/>
  </w:footnote>
  <w:footnote w:type="continuationNotice" w:id="1">
    <w:p w14:paraId="17CCB927" w14:textId="77777777" w:rsidR="00DC6807" w:rsidRDefault="00DC6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0DA0" w14:textId="77777777" w:rsidR="00F16D18" w:rsidRDefault="00000000">
    <w:pPr>
      <w:pStyle w:val="Header"/>
    </w:pPr>
    <w:r>
      <w:rPr>
        <w:noProof/>
      </w:rPr>
      <w:pict w14:anchorId="161C92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137597" o:spid="_x0000_s1046" type="#_x0000_t136" style="position:absolute;margin-left:0;margin-top:0;width:449.25pt;height:188.25pt;rotation:315;z-index:-251632128;mso-position-horizontal:center;mso-position-horizontal-relative:margin;mso-position-vertical:center;mso-position-vertical-relative:margin" o:allowincell="f" fillcolor="silver" stroked="f">
          <v:fill opacity=".5"/>
          <v:textpath style="font-family:&quot;EYInterstate Light&quot;;font-size:2in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48CC" w14:textId="77777777" w:rsidR="00F16D18" w:rsidRPr="00856E5F" w:rsidRDefault="00000000" w:rsidP="00AC2794">
    <w:pPr>
      <w:pStyle w:val="Header"/>
    </w:pPr>
    <w:r>
      <w:rPr>
        <w:noProof/>
      </w:rPr>
      <w:pict w14:anchorId="6123DF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137598" o:spid="_x0000_s1047" type="#_x0000_t136" style="position:absolute;margin-left:0;margin-top:0;width:449.25pt;height:188.25pt;rotation:315;z-index:-251631104;mso-position-horizontal:center;mso-position-horizontal-relative:margin;mso-position-vertical:center;mso-position-vertical-relative:margin" o:allowincell="f" fillcolor="silver" stroked="f">
          <v:fill opacity=".5"/>
          <v:textpath style="font-family:&quot;EYInterstate Light&quot;;font-size:2in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B8D1" w14:textId="77777777" w:rsidR="00F16D18" w:rsidRDefault="00000000">
    <w:pPr>
      <w:pStyle w:val="Header"/>
    </w:pPr>
    <w:r>
      <w:rPr>
        <w:noProof/>
      </w:rPr>
      <w:pict w14:anchorId="3841C5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137596" o:spid="_x0000_s1045" type="#_x0000_t136" style="position:absolute;margin-left:0;margin-top:0;width:449.25pt;height:188.25pt;rotation:315;z-index:-251633152;mso-position-horizontal:center;mso-position-horizontal-relative:margin;mso-position-vertical:center;mso-position-vertical-relative:margin" o:allowincell="f" fillcolor="silver" stroked="f">
          <v:fill opacity=".5"/>
          <v:textpath style="font-family:&quot;EYInterstate Light&quot;;font-size:2in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4B1"/>
    <w:multiLevelType w:val="hybridMultilevel"/>
    <w:tmpl w:val="2BCCA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6346"/>
    <w:multiLevelType w:val="hybridMultilevel"/>
    <w:tmpl w:val="0BBA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45074">
      <w:numFmt w:val="bullet"/>
      <w:lvlText w:val="-"/>
      <w:lvlJc w:val="left"/>
      <w:pPr>
        <w:ind w:left="1440" w:hanging="360"/>
      </w:pPr>
      <w:rPr>
        <w:rFonts w:ascii="EYInterstate Light" w:eastAsia="Times New Roman" w:hAnsi="EYInterstate Light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514A8"/>
    <w:multiLevelType w:val="multilevel"/>
    <w:tmpl w:val="B72CB736"/>
    <w:lvl w:ilvl="0">
      <w:start w:val="1"/>
      <w:numFmt w:val="decimal"/>
      <w:lvlRestart w:val="0"/>
      <w:pStyle w:val="EYHeading1"/>
      <w:lvlText w:val="%1.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pStyle w:val="EYHeading2"/>
      <w:lvlText w:val="%1.%2"/>
      <w:lvlJc w:val="left"/>
      <w:pPr>
        <w:tabs>
          <w:tab w:val="num" w:pos="3261"/>
        </w:tabs>
        <w:ind w:left="3261" w:hanging="850"/>
      </w:pPr>
      <w:rPr>
        <w:rFonts w:ascii="Arial" w:hAnsi="Arial" w:cs="Arial" w:hint="default"/>
        <w:b/>
        <w:i w:val="0"/>
        <w:color w:val="000000"/>
        <w:sz w:val="20"/>
        <w:szCs w:val="20"/>
      </w:rPr>
    </w:lvl>
    <w:lvl w:ilvl="2">
      <w:start w:val="1"/>
      <w:numFmt w:val="decimal"/>
      <w:pStyle w:val="EYHeading3"/>
      <w:lvlText w:val="%1.%2.%3"/>
      <w:lvlJc w:val="left"/>
      <w:pPr>
        <w:tabs>
          <w:tab w:val="num" w:pos="0"/>
        </w:tabs>
        <w:ind w:left="0" w:hanging="850"/>
      </w:pPr>
      <w:rPr>
        <w:rFonts w:ascii="Arial" w:hAnsi="Arial" w:cs="Arial" w:hint="default"/>
        <w:b/>
        <w:i/>
        <w:color w:val="000000"/>
        <w:sz w:val="20"/>
        <w:szCs w:val="20"/>
      </w:rPr>
    </w:lvl>
    <w:lvl w:ilvl="3">
      <w:start w:val="1"/>
      <w:numFmt w:val="decimal"/>
      <w:pStyle w:val="EYHeading4"/>
      <w:lvlText w:val="%1.%2.%3.%4"/>
      <w:lvlJc w:val="left"/>
      <w:pPr>
        <w:tabs>
          <w:tab w:val="num" w:pos="0"/>
        </w:tabs>
        <w:ind w:left="0" w:hanging="850"/>
      </w:pPr>
      <w:rPr>
        <w:rFonts w:ascii="Arial" w:hAnsi="Arial" w:cs="Arial" w:hint="default"/>
        <w:b w:val="0"/>
        <w:i w:val="0"/>
        <w:color w:val="00000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70E6580"/>
    <w:multiLevelType w:val="hybridMultilevel"/>
    <w:tmpl w:val="5DB2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52AF6"/>
    <w:multiLevelType w:val="hybridMultilevel"/>
    <w:tmpl w:val="D1100C46"/>
    <w:lvl w:ilvl="0" w:tplc="312833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A11D8"/>
    <w:multiLevelType w:val="hybridMultilevel"/>
    <w:tmpl w:val="D2ACBAEC"/>
    <w:lvl w:ilvl="0" w:tplc="831C6652">
      <w:start w:val="1"/>
      <w:numFmt w:val="lowerLetter"/>
      <w:lvlText w:val="%1)"/>
      <w:lvlJc w:val="left"/>
      <w:pPr>
        <w:ind w:left="39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25E60B0"/>
    <w:multiLevelType w:val="hybridMultilevel"/>
    <w:tmpl w:val="2BBE5E5A"/>
    <w:lvl w:ilvl="0" w:tplc="312833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521DF"/>
    <w:multiLevelType w:val="hybridMultilevel"/>
    <w:tmpl w:val="A80C56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545B5"/>
    <w:multiLevelType w:val="hybridMultilevel"/>
    <w:tmpl w:val="A80C56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97D75"/>
    <w:multiLevelType w:val="hybridMultilevel"/>
    <w:tmpl w:val="0FB0104E"/>
    <w:lvl w:ilvl="0" w:tplc="7388CD34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ascii="EYInterstate Light" w:hAnsi="EYInterstate Light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4A0F1D"/>
    <w:multiLevelType w:val="multilevel"/>
    <w:tmpl w:val="15F80EE2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 w15:restartNumberingAfterBreak="0">
    <w:nsid w:val="2895039B"/>
    <w:multiLevelType w:val="hybridMultilevel"/>
    <w:tmpl w:val="BB7AD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880" w:hanging="360"/>
      </w:pPr>
      <w:rPr>
        <w:rFonts w:hint="default"/>
      </w:rPr>
    </w:lvl>
    <w:lvl w:ilvl="3" w:tplc="0D1E9F34">
      <w:start w:val="1"/>
      <w:numFmt w:val="lowerLetter"/>
      <w:lvlText w:val="%4.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05620F"/>
    <w:multiLevelType w:val="hybridMultilevel"/>
    <w:tmpl w:val="379A8550"/>
    <w:lvl w:ilvl="0" w:tplc="92BA5274">
      <w:start w:val="1"/>
      <w:numFmt w:val="bullet"/>
      <w:pStyle w:val="Bulletcopy1"/>
      <w:lvlText w:val="►"/>
      <w:lvlJc w:val="left"/>
      <w:pPr>
        <w:ind w:left="644" w:hanging="360"/>
      </w:pPr>
      <w:rPr>
        <w:rFonts w:ascii="Arial" w:hAnsi="Arial" w:hint="default"/>
        <w:color w:val="FFE600"/>
        <w:sz w:val="22"/>
        <w:szCs w:val="22"/>
      </w:rPr>
    </w:lvl>
    <w:lvl w:ilvl="1" w:tplc="73807F06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  <w:color w:val="FFE600"/>
        <w:sz w:val="22"/>
        <w:szCs w:val="2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B1903"/>
    <w:multiLevelType w:val="hybridMultilevel"/>
    <w:tmpl w:val="8672486C"/>
    <w:lvl w:ilvl="0" w:tplc="312833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33B05"/>
    <w:multiLevelType w:val="hybridMultilevel"/>
    <w:tmpl w:val="BBD0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A039F"/>
    <w:multiLevelType w:val="hybridMultilevel"/>
    <w:tmpl w:val="AA10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017FA"/>
    <w:multiLevelType w:val="multilevel"/>
    <w:tmpl w:val="C28E4076"/>
    <w:lvl w:ilvl="0">
      <w:start w:val="1"/>
      <w:numFmt w:val="decimal"/>
      <w:pStyle w:val="EY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bCs/>
        <w:color w:val="auto"/>
      </w:rPr>
    </w:lvl>
    <w:lvl w:ilvl="1">
      <w:start w:val="1"/>
      <w:numFmt w:val="lowerLetter"/>
      <w:pStyle w:val="EY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i w:val="0"/>
        <w:color w:val="auto"/>
      </w:rPr>
    </w:lvl>
    <w:lvl w:ilvl="2">
      <w:start w:val="1"/>
      <w:numFmt w:val="lowerRoman"/>
      <w:pStyle w:val="EYRoman"/>
      <w:lvlText w:val="%3"/>
      <w:lvlJc w:val="left"/>
      <w:pPr>
        <w:tabs>
          <w:tab w:val="num" w:pos="1276"/>
        </w:tabs>
        <w:ind w:left="1276" w:hanging="425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6120"/>
        </w:tabs>
        <w:ind w:left="468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840"/>
        </w:tabs>
        <w:ind w:left="518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17" w15:restartNumberingAfterBreak="0">
    <w:nsid w:val="3CAD7C82"/>
    <w:multiLevelType w:val="multilevel"/>
    <w:tmpl w:val="6AE2E898"/>
    <w:lvl w:ilvl="0">
      <w:start w:val="1"/>
      <w:numFmt w:val="bullet"/>
      <w:pStyle w:val="EYBulletedList1"/>
      <w:lvlText w:val="•"/>
      <w:lvlJc w:val="left"/>
      <w:pPr>
        <w:tabs>
          <w:tab w:val="num" w:pos="288"/>
        </w:tabs>
        <w:ind w:left="288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1">
      <w:start w:val="1"/>
      <w:numFmt w:val="bullet"/>
      <w:pStyle w:val="EYBulletedList2"/>
      <w:lvlText w:val="•"/>
      <w:lvlJc w:val="left"/>
      <w:pPr>
        <w:tabs>
          <w:tab w:val="num" w:pos="576"/>
        </w:tabs>
        <w:ind w:left="576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2">
      <w:start w:val="1"/>
      <w:numFmt w:val="bullet"/>
      <w:pStyle w:val="EYBulletedList3"/>
      <w:lvlText w:val="•"/>
      <w:lvlJc w:val="left"/>
      <w:pPr>
        <w:tabs>
          <w:tab w:val="num" w:pos="864"/>
        </w:tabs>
        <w:ind w:left="864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3">
      <w:start w:val="1"/>
      <w:numFmt w:val="bullet"/>
      <w:lvlText w:val="►"/>
      <w:lvlJc w:val="left"/>
      <w:pPr>
        <w:tabs>
          <w:tab w:val="num" w:pos="1289"/>
        </w:tabs>
        <w:ind w:left="1152" w:hanging="288"/>
      </w:pPr>
      <w:rPr>
        <w:rFonts w:ascii="Arial" w:hAnsi="Arial" w:cs="Times New Roman" w:hint="default"/>
        <w:color w:val="auto"/>
        <w:sz w:val="16"/>
        <w:szCs w:val="24"/>
      </w:rPr>
    </w:lvl>
    <w:lvl w:ilvl="4">
      <w:start w:val="1"/>
      <w:numFmt w:val="bullet"/>
      <w:lvlText w:val="►"/>
      <w:lvlJc w:val="left"/>
      <w:pPr>
        <w:tabs>
          <w:tab w:val="num" w:pos="1577"/>
        </w:tabs>
        <w:ind w:left="1440" w:hanging="288"/>
      </w:pPr>
      <w:rPr>
        <w:rFonts w:ascii="Arial" w:hAnsi="Arial" w:cs="Times New Roman" w:hint="default"/>
        <w:color w:val="auto"/>
        <w:sz w:val="16"/>
        <w:szCs w:val="24"/>
      </w:rPr>
    </w:lvl>
    <w:lvl w:ilvl="5">
      <w:start w:val="1"/>
      <w:numFmt w:val="bullet"/>
      <w:lvlText w:val="►"/>
      <w:lvlJc w:val="left"/>
      <w:pPr>
        <w:tabs>
          <w:tab w:val="num" w:pos="1865"/>
        </w:tabs>
        <w:ind w:left="1728" w:hanging="288"/>
      </w:pPr>
      <w:rPr>
        <w:rFonts w:ascii="Arial" w:hAnsi="Arial" w:cs="Times New Roman" w:hint="default"/>
        <w:color w:val="auto"/>
        <w:sz w:val="16"/>
        <w:szCs w:val="24"/>
      </w:rPr>
    </w:lvl>
    <w:lvl w:ilvl="6">
      <w:start w:val="1"/>
      <w:numFmt w:val="none"/>
      <w:suff w:val="nothing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592" w:hanging="288"/>
      </w:pPr>
      <w:rPr>
        <w:rFonts w:hint="default"/>
      </w:rPr>
    </w:lvl>
  </w:abstractNum>
  <w:abstractNum w:abstractNumId="18" w15:restartNumberingAfterBreak="0">
    <w:nsid w:val="3CD27C59"/>
    <w:multiLevelType w:val="hybridMultilevel"/>
    <w:tmpl w:val="870A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D26A7"/>
    <w:multiLevelType w:val="hybridMultilevel"/>
    <w:tmpl w:val="054A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D3CEE"/>
    <w:multiLevelType w:val="multilevel"/>
    <w:tmpl w:val="DE26DC9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0"/>
      </w:pPr>
      <w:rPr>
        <w:rFonts w:ascii="Arial" w:hAnsi="Arial" w:cs="Arial" w:hint="default"/>
        <w:b/>
        <w:i w:val="0"/>
        <w:color w:val="000000"/>
        <w:sz w:val="28"/>
        <w:szCs w:val="1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0"/>
      </w:pPr>
      <w:rPr>
        <w:rFonts w:hint="default"/>
        <w:b/>
        <w:color w:val="000000"/>
        <w:sz w:val="24"/>
        <w:szCs w:val="1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850"/>
      </w:pPr>
      <w:rPr>
        <w:rFonts w:hint="default"/>
        <w:b/>
        <w:color w:val="000000"/>
        <w:sz w:val="20"/>
        <w:szCs w:val="32"/>
      </w:rPr>
    </w:lvl>
    <w:lvl w:ilvl="4">
      <w:start w:val="1"/>
      <w:numFmt w:val="upperLetter"/>
      <w:lvlText w:val="Appendix %5"/>
      <w:lvlJc w:val="left"/>
      <w:pPr>
        <w:tabs>
          <w:tab w:val="num" w:pos="1417"/>
        </w:tabs>
        <w:ind w:left="1417" w:hanging="1417"/>
      </w:pPr>
      <w:rPr>
        <w:rFonts w:hint="default"/>
        <w:b/>
        <w:i w:val="0"/>
        <w:color w:val="7F7E82"/>
        <w:sz w:val="40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7F7E82"/>
        <w:sz w:val="32"/>
        <w:szCs w:val="3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  <w:sz w:val="32"/>
        <w:szCs w:val="3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21" w15:restartNumberingAfterBreak="0">
    <w:nsid w:val="50B91028"/>
    <w:multiLevelType w:val="hybridMultilevel"/>
    <w:tmpl w:val="CB889F8C"/>
    <w:lvl w:ilvl="0" w:tplc="514ADB3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85D37"/>
    <w:multiLevelType w:val="hybridMultilevel"/>
    <w:tmpl w:val="833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F76C0"/>
    <w:multiLevelType w:val="hybridMultilevel"/>
    <w:tmpl w:val="1B6EC464"/>
    <w:lvl w:ilvl="0" w:tplc="BB2C0644">
      <w:start w:val="1"/>
      <w:numFmt w:val="bullet"/>
      <w:pStyle w:val="Style3"/>
      <w:lvlText w:val="►"/>
      <w:lvlJc w:val="left"/>
      <w:pPr>
        <w:ind w:left="786" w:hanging="360"/>
      </w:pPr>
      <w:rPr>
        <w:rFonts w:ascii="Arial" w:hAnsi="Arial" w:hint="default"/>
        <w:color w:val="FFE600"/>
        <w:sz w:val="22"/>
        <w:szCs w:val="22"/>
      </w:rPr>
    </w:lvl>
    <w:lvl w:ilvl="1" w:tplc="E40AE600">
      <w:start w:val="1"/>
      <w:numFmt w:val="bullet"/>
      <w:lvlText w:val="►"/>
      <w:lvlJc w:val="left"/>
      <w:pPr>
        <w:ind w:left="1866" w:hanging="360"/>
      </w:pPr>
      <w:rPr>
        <w:rFonts w:ascii="Arial" w:hAnsi="Arial" w:hint="default"/>
        <w:color w:val="FFE600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31B0988"/>
    <w:multiLevelType w:val="hybridMultilevel"/>
    <w:tmpl w:val="A80C5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277D7"/>
    <w:multiLevelType w:val="multilevel"/>
    <w:tmpl w:val="07B8786A"/>
    <w:name w:val="my list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Restart w:val="0"/>
      <w:lvlText w:val="%1.%2"/>
      <w:lvlJc w:val="left"/>
      <w:pPr>
        <w:tabs>
          <w:tab w:val="num" w:pos="1"/>
        </w:tabs>
        <w:ind w:left="1" w:hanging="851"/>
      </w:pPr>
      <w:rPr>
        <w:rFonts w:hint="default"/>
        <w:b/>
        <w:i w:val="0"/>
        <w:color w:val="00000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"/>
        </w:tabs>
        <w:ind w:left="1" w:hanging="851"/>
      </w:pPr>
      <w:rPr>
        <w:rFonts w:hint="default"/>
        <w:b/>
        <w:i w:val="0"/>
        <w:color w:val="000000"/>
        <w:sz w:val="24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"/>
        </w:tabs>
        <w:ind w:left="1" w:hanging="851"/>
      </w:pPr>
      <w:rPr>
        <w:rFonts w:hint="default"/>
        <w:b/>
        <w:i w:val="0"/>
        <w:color w:val="000000"/>
        <w:sz w:val="20"/>
      </w:rPr>
    </w:lvl>
    <w:lvl w:ilvl="4">
      <w:start w:val="1"/>
      <w:numFmt w:val="none"/>
      <w:lvlText w:val=""/>
      <w:lvlJc w:val="left"/>
      <w:pPr>
        <w:tabs>
          <w:tab w:val="num" w:pos="1"/>
        </w:tabs>
        <w:ind w:left="1" w:firstLine="0"/>
      </w:pPr>
      <w:rPr>
        <w:rFonts w:hint="default"/>
        <w:b/>
        <w:color w:val="7F7E82"/>
        <w:sz w:val="20"/>
        <w:szCs w:val="20"/>
      </w:rPr>
    </w:lvl>
    <w:lvl w:ilvl="5">
      <w:start w:val="1"/>
      <w:numFmt w:val="none"/>
      <w:lvlText w:val=""/>
      <w:lvlJc w:val="left"/>
      <w:pPr>
        <w:tabs>
          <w:tab w:val="num" w:pos="1"/>
        </w:tabs>
        <w:ind w:left="1" w:firstLine="0"/>
      </w:pPr>
      <w:rPr>
        <w:rFonts w:hint="default"/>
        <w:color w:val="4367C5"/>
      </w:rPr>
    </w:lvl>
    <w:lvl w:ilvl="6">
      <w:start w:val="1"/>
      <w:numFmt w:val="none"/>
      <w:lvlText w:val=""/>
      <w:lvlJc w:val="left"/>
      <w:pPr>
        <w:tabs>
          <w:tab w:val="num" w:pos="1"/>
        </w:tabs>
        <w:ind w:left="1" w:firstLine="0"/>
      </w:pPr>
      <w:rPr>
        <w:rFonts w:hint="default"/>
        <w:color w:val="4367C5"/>
      </w:rPr>
    </w:lvl>
    <w:lvl w:ilvl="7">
      <w:start w:val="1"/>
      <w:numFmt w:val="none"/>
      <w:lvlText w:val=""/>
      <w:lvlJc w:val="left"/>
      <w:pPr>
        <w:tabs>
          <w:tab w:val="num" w:pos="1"/>
        </w:tabs>
        <w:ind w:left="1" w:firstLine="0"/>
      </w:pPr>
      <w:rPr>
        <w:rFonts w:hint="default"/>
        <w:color w:val="4367C5"/>
      </w:rPr>
    </w:lvl>
    <w:lvl w:ilvl="8">
      <w:start w:val="1"/>
      <w:numFmt w:val="none"/>
      <w:lvlText w:val=""/>
      <w:lvlJc w:val="left"/>
      <w:pPr>
        <w:tabs>
          <w:tab w:val="num" w:pos="1"/>
        </w:tabs>
        <w:ind w:left="1" w:firstLine="0"/>
      </w:pPr>
      <w:rPr>
        <w:rFonts w:hint="default"/>
        <w:color w:val="4367C5"/>
      </w:rPr>
    </w:lvl>
  </w:abstractNum>
  <w:abstractNum w:abstractNumId="26" w15:restartNumberingAfterBreak="0">
    <w:nsid w:val="602C4FAA"/>
    <w:multiLevelType w:val="hybridMultilevel"/>
    <w:tmpl w:val="0B92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1BBA"/>
    <w:multiLevelType w:val="hybridMultilevel"/>
    <w:tmpl w:val="7CF0A3B8"/>
    <w:lvl w:ilvl="0" w:tplc="312833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85EA9"/>
    <w:multiLevelType w:val="hybridMultilevel"/>
    <w:tmpl w:val="6930E00A"/>
    <w:lvl w:ilvl="0" w:tplc="312833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111B7"/>
    <w:multiLevelType w:val="hybridMultilevel"/>
    <w:tmpl w:val="B694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F3F72"/>
    <w:multiLevelType w:val="hybridMultilevel"/>
    <w:tmpl w:val="727A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0C5D09"/>
    <w:multiLevelType w:val="multilevel"/>
    <w:tmpl w:val="B746AD6A"/>
    <w:lvl w:ilvl="0">
      <w:start w:val="1"/>
      <w:numFmt w:val="upperLetter"/>
      <w:pStyle w:val="EYAppendix"/>
      <w:lvlText w:val="Appendix 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-31680"/>
        </w:tabs>
        <w:ind w:left="-32767" w:firstLine="32767"/>
      </w:pPr>
      <w:rPr>
        <w:rFonts w:hint="default"/>
        <w:b w:val="0"/>
        <w:i w:val="0"/>
        <w:color w:val="auto"/>
        <w:sz w:val="28"/>
        <w:szCs w:val="32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32767"/>
      </w:pPr>
      <w:rPr>
        <w:rFonts w:hint="default"/>
        <w:b/>
        <w:color w:val="auto"/>
        <w:sz w:val="24"/>
        <w:szCs w:val="32"/>
      </w:rPr>
    </w:lvl>
    <w:lvl w:ilvl="3">
      <w:start w:val="1"/>
      <w:numFmt w:val="decimal"/>
      <w:lvlText w:val="%4%1"/>
      <w:lvlJc w:val="left"/>
      <w:pPr>
        <w:tabs>
          <w:tab w:val="num" w:pos="-31680"/>
        </w:tabs>
        <w:ind w:left="-32767" w:firstLine="32767"/>
      </w:pPr>
      <w:rPr>
        <w:rFonts w:hint="default"/>
        <w:b/>
        <w:color w:val="auto"/>
        <w:sz w:val="20"/>
        <w:szCs w:val="32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7F7E82"/>
        <w:sz w:val="40"/>
        <w:szCs w:val="20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4367C5"/>
        <w:sz w:val="32"/>
        <w:szCs w:val="32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  <w:sz w:val="32"/>
        <w:szCs w:val="32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8"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32" w15:restartNumberingAfterBreak="0">
    <w:nsid w:val="6B7C3EC5"/>
    <w:multiLevelType w:val="hybridMultilevel"/>
    <w:tmpl w:val="1A80F46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709C6BC7"/>
    <w:multiLevelType w:val="hybridMultilevel"/>
    <w:tmpl w:val="A80C56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37718"/>
    <w:multiLevelType w:val="multilevel"/>
    <w:tmpl w:val="78EEB2F4"/>
    <w:lvl w:ilvl="0">
      <w:start w:val="1"/>
      <w:numFmt w:val="bullet"/>
      <w:pStyle w:val="EYTablebullet1"/>
      <w:lvlText w:val="•"/>
      <w:lvlJc w:val="left"/>
      <w:pPr>
        <w:tabs>
          <w:tab w:val="num" w:pos="284"/>
        </w:tabs>
        <w:ind w:left="288" w:hanging="288"/>
      </w:pPr>
      <w:rPr>
        <w:rFonts w:ascii="EYInterstate Light" w:hAnsi="EYInterstate Light" w:hint="default"/>
        <w:b w:val="0"/>
        <w:bCs/>
        <w:i w:val="0"/>
        <w:color w:val="FFD200"/>
        <w:sz w:val="16"/>
        <w:szCs w:val="24"/>
      </w:rPr>
    </w:lvl>
    <w:lvl w:ilvl="1">
      <w:start w:val="1"/>
      <w:numFmt w:val="bullet"/>
      <w:pStyle w:val="EYTablebullet2"/>
      <w:lvlText w:val="•"/>
      <w:lvlJc w:val="left"/>
      <w:pPr>
        <w:tabs>
          <w:tab w:val="num" w:pos="572"/>
        </w:tabs>
        <w:ind w:left="576" w:hanging="288"/>
      </w:pPr>
      <w:rPr>
        <w:rFonts w:ascii="EYInterstate Light" w:hAnsi="EYInterstate Light" w:hint="default"/>
        <w:b w:val="0"/>
        <w:i w:val="0"/>
        <w:color w:val="FFD200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860"/>
        </w:tabs>
        <w:ind w:left="864" w:hanging="288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1148"/>
        </w:tabs>
        <w:ind w:left="1152" w:hanging="28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36"/>
        </w:tabs>
        <w:ind w:left="1440" w:hanging="28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24"/>
        </w:tabs>
        <w:ind w:left="1728" w:hanging="288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012"/>
        </w:tabs>
        <w:ind w:left="2016" w:hanging="28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300"/>
        </w:tabs>
        <w:ind w:left="2304" w:hanging="288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588"/>
        </w:tabs>
        <w:ind w:left="2592" w:hanging="288"/>
      </w:pPr>
      <w:rPr>
        <w:rFonts w:hint="default"/>
      </w:rPr>
    </w:lvl>
  </w:abstractNum>
  <w:abstractNum w:abstractNumId="35" w15:restartNumberingAfterBreak="0">
    <w:nsid w:val="779730BE"/>
    <w:multiLevelType w:val="multilevel"/>
    <w:tmpl w:val="12209E72"/>
    <w:styleLink w:val="StyleNumbered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EYInterstate Light" w:hAnsi="EYInterstate Ligh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6" w15:restartNumberingAfterBreak="0">
    <w:nsid w:val="77AB3C9C"/>
    <w:multiLevelType w:val="hybridMultilevel"/>
    <w:tmpl w:val="CB889F8C"/>
    <w:lvl w:ilvl="0" w:tplc="514ADB3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F30D8"/>
    <w:multiLevelType w:val="multilevel"/>
    <w:tmpl w:val="7B6C7702"/>
    <w:lvl w:ilvl="0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ascii="EYInterstate Light" w:hAnsi="EYInterstate Light"/>
        <w:b/>
        <w:color w:val="7F7E82"/>
        <w:sz w:val="3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893009103">
    <w:abstractNumId w:val="20"/>
  </w:num>
  <w:num w:numId="2" w16cid:durableId="1424690485">
    <w:abstractNumId w:val="31"/>
  </w:num>
  <w:num w:numId="3" w16cid:durableId="455031896">
    <w:abstractNumId w:val="2"/>
  </w:num>
  <w:num w:numId="4" w16cid:durableId="2050571184">
    <w:abstractNumId w:val="10"/>
  </w:num>
  <w:num w:numId="5" w16cid:durableId="1308510959">
    <w:abstractNumId w:val="35"/>
  </w:num>
  <w:num w:numId="6" w16cid:durableId="1191530625">
    <w:abstractNumId w:val="16"/>
  </w:num>
  <w:num w:numId="7" w16cid:durableId="1881824797">
    <w:abstractNumId w:val="34"/>
  </w:num>
  <w:num w:numId="8" w16cid:durableId="669873527">
    <w:abstractNumId w:val="9"/>
  </w:num>
  <w:num w:numId="9" w16cid:durableId="1358846080">
    <w:abstractNumId w:val="37"/>
  </w:num>
  <w:num w:numId="10" w16cid:durableId="2115443354">
    <w:abstractNumId w:val="17"/>
  </w:num>
  <w:num w:numId="11" w16cid:durableId="48769287">
    <w:abstractNumId w:val="1"/>
  </w:num>
  <w:num w:numId="12" w16cid:durableId="1662729534">
    <w:abstractNumId w:val="23"/>
  </w:num>
  <w:num w:numId="13" w16cid:durableId="1633367404">
    <w:abstractNumId w:val="12"/>
  </w:num>
  <w:num w:numId="14" w16cid:durableId="603727938">
    <w:abstractNumId w:val="19"/>
  </w:num>
  <w:num w:numId="15" w16cid:durableId="644162420">
    <w:abstractNumId w:val="21"/>
  </w:num>
  <w:num w:numId="16" w16cid:durableId="286357146">
    <w:abstractNumId w:val="27"/>
  </w:num>
  <w:num w:numId="17" w16cid:durableId="854423973">
    <w:abstractNumId w:val="30"/>
  </w:num>
  <w:num w:numId="18" w16cid:durableId="1606422645">
    <w:abstractNumId w:val="15"/>
  </w:num>
  <w:num w:numId="19" w16cid:durableId="620696823">
    <w:abstractNumId w:val="5"/>
  </w:num>
  <w:num w:numId="20" w16cid:durableId="129902090">
    <w:abstractNumId w:val="36"/>
  </w:num>
  <w:num w:numId="21" w16cid:durableId="2067950635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2" w16cid:durableId="1799839822">
    <w:abstractNumId w:val="26"/>
  </w:num>
  <w:num w:numId="23" w16cid:durableId="1729063173">
    <w:abstractNumId w:val="18"/>
  </w:num>
  <w:num w:numId="24" w16cid:durableId="457139933">
    <w:abstractNumId w:val="24"/>
  </w:num>
  <w:num w:numId="25" w16cid:durableId="811100748">
    <w:abstractNumId w:val="6"/>
  </w:num>
  <w:num w:numId="26" w16cid:durableId="660932138">
    <w:abstractNumId w:val="28"/>
  </w:num>
  <w:num w:numId="27" w16cid:durableId="1041788690">
    <w:abstractNumId w:val="13"/>
  </w:num>
  <w:num w:numId="28" w16cid:durableId="1811945545">
    <w:abstractNumId w:val="22"/>
  </w:num>
  <w:num w:numId="29" w16cid:durableId="1594053251">
    <w:abstractNumId w:val="3"/>
  </w:num>
  <w:num w:numId="30" w16cid:durableId="1515219440">
    <w:abstractNumId w:val="29"/>
  </w:num>
  <w:num w:numId="31" w16cid:durableId="350225104">
    <w:abstractNumId w:val="4"/>
  </w:num>
  <w:num w:numId="32" w16cid:durableId="1142692515">
    <w:abstractNumId w:val="0"/>
  </w:num>
  <w:num w:numId="33" w16cid:durableId="244727629">
    <w:abstractNumId w:val="11"/>
  </w:num>
  <w:num w:numId="34" w16cid:durableId="1695572769">
    <w:abstractNumId w:val="32"/>
  </w:num>
  <w:num w:numId="35" w16cid:durableId="1614048476">
    <w:abstractNumId w:val="14"/>
  </w:num>
  <w:num w:numId="36" w16cid:durableId="353578629">
    <w:abstractNumId w:val="24"/>
  </w:num>
  <w:num w:numId="37" w16cid:durableId="788666172">
    <w:abstractNumId w:val="10"/>
  </w:num>
  <w:num w:numId="38" w16cid:durableId="1282301081">
    <w:abstractNumId w:val="10"/>
  </w:num>
  <w:num w:numId="39" w16cid:durableId="206770388">
    <w:abstractNumId w:val="7"/>
  </w:num>
  <w:num w:numId="40" w16cid:durableId="2106029210">
    <w:abstractNumId w:val="8"/>
  </w:num>
  <w:num w:numId="41" w16cid:durableId="2115200282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077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4C"/>
    <w:rsid w:val="000003B9"/>
    <w:rsid w:val="00001D9C"/>
    <w:rsid w:val="00001E3F"/>
    <w:rsid w:val="00001F56"/>
    <w:rsid w:val="0000316E"/>
    <w:rsid w:val="00004ECC"/>
    <w:rsid w:val="00005593"/>
    <w:rsid w:val="0000564A"/>
    <w:rsid w:val="00005E9E"/>
    <w:rsid w:val="000066AB"/>
    <w:rsid w:val="0000786F"/>
    <w:rsid w:val="00007905"/>
    <w:rsid w:val="000102DB"/>
    <w:rsid w:val="00010F38"/>
    <w:rsid w:val="0001205D"/>
    <w:rsid w:val="000144D2"/>
    <w:rsid w:val="00015020"/>
    <w:rsid w:val="000155E9"/>
    <w:rsid w:val="00015C20"/>
    <w:rsid w:val="00017560"/>
    <w:rsid w:val="00017B99"/>
    <w:rsid w:val="00021AD2"/>
    <w:rsid w:val="000220ED"/>
    <w:rsid w:val="0002356A"/>
    <w:rsid w:val="00024189"/>
    <w:rsid w:val="00024D7E"/>
    <w:rsid w:val="000253BD"/>
    <w:rsid w:val="000261F5"/>
    <w:rsid w:val="00026F55"/>
    <w:rsid w:val="00031645"/>
    <w:rsid w:val="00031FB0"/>
    <w:rsid w:val="00032A27"/>
    <w:rsid w:val="000349AE"/>
    <w:rsid w:val="00035588"/>
    <w:rsid w:val="000369F3"/>
    <w:rsid w:val="00036D6E"/>
    <w:rsid w:val="000376D1"/>
    <w:rsid w:val="0003798C"/>
    <w:rsid w:val="00041732"/>
    <w:rsid w:val="000432D3"/>
    <w:rsid w:val="000439CF"/>
    <w:rsid w:val="00043F1B"/>
    <w:rsid w:val="000447DE"/>
    <w:rsid w:val="000454E9"/>
    <w:rsid w:val="000458E5"/>
    <w:rsid w:val="00045D2A"/>
    <w:rsid w:val="000521F7"/>
    <w:rsid w:val="00052869"/>
    <w:rsid w:val="00052D27"/>
    <w:rsid w:val="00052DD1"/>
    <w:rsid w:val="00054111"/>
    <w:rsid w:val="0005452B"/>
    <w:rsid w:val="00055290"/>
    <w:rsid w:val="000562CC"/>
    <w:rsid w:val="000579FD"/>
    <w:rsid w:val="000609FE"/>
    <w:rsid w:val="000610E1"/>
    <w:rsid w:val="0006308C"/>
    <w:rsid w:val="00063C31"/>
    <w:rsid w:val="000678BF"/>
    <w:rsid w:val="00070823"/>
    <w:rsid w:val="00072636"/>
    <w:rsid w:val="00073746"/>
    <w:rsid w:val="00075852"/>
    <w:rsid w:val="00081121"/>
    <w:rsid w:val="000819DE"/>
    <w:rsid w:val="000831AD"/>
    <w:rsid w:val="00083CA2"/>
    <w:rsid w:val="00084529"/>
    <w:rsid w:val="00085EE5"/>
    <w:rsid w:val="000868DE"/>
    <w:rsid w:val="00092B20"/>
    <w:rsid w:val="00092EA8"/>
    <w:rsid w:val="00093D20"/>
    <w:rsid w:val="00093D3F"/>
    <w:rsid w:val="000946B9"/>
    <w:rsid w:val="00095A33"/>
    <w:rsid w:val="000A0639"/>
    <w:rsid w:val="000A13D0"/>
    <w:rsid w:val="000A14E8"/>
    <w:rsid w:val="000A27C6"/>
    <w:rsid w:val="000A3216"/>
    <w:rsid w:val="000A39F7"/>
    <w:rsid w:val="000A49E5"/>
    <w:rsid w:val="000A4D6D"/>
    <w:rsid w:val="000A5C4C"/>
    <w:rsid w:val="000A69A2"/>
    <w:rsid w:val="000A773A"/>
    <w:rsid w:val="000B03EB"/>
    <w:rsid w:val="000B14FE"/>
    <w:rsid w:val="000B40B2"/>
    <w:rsid w:val="000B4263"/>
    <w:rsid w:val="000B5D42"/>
    <w:rsid w:val="000B6B10"/>
    <w:rsid w:val="000B6C41"/>
    <w:rsid w:val="000C0239"/>
    <w:rsid w:val="000C02C2"/>
    <w:rsid w:val="000C0B1A"/>
    <w:rsid w:val="000C0D1B"/>
    <w:rsid w:val="000C2399"/>
    <w:rsid w:val="000C4509"/>
    <w:rsid w:val="000C477F"/>
    <w:rsid w:val="000C5CA6"/>
    <w:rsid w:val="000C61EF"/>
    <w:rsid w:val="000C714A"/>
    <w:rsid w:val="000D0BAB"/>
    <w:rsid w:val="000D1A12"/>
    <w:rsid w:val="000D1D32"/>
    <w:rsid w:val="000D51DE"/>
    <w:rsid w:val="000D5D22"/>
    <w:rsid w:val="000D7126"/>
    <w:rsid w:val="000E0B84"/>
    <w:rsid w:val="000E3478"/>
    <w:rsid w:val="000E479C"/>
    <w:rsid w:val="000E4EBB"/>
    <w:rsid w:val="000E6119"/>
    <w:rsid w:val="000E6DA1"/>
    <w:rsid w:val="000F0894"/>
    <w:rsid w:val="000F16D0"/>
    <w:rsid w:val="000F42A3"/>
    <w:rsid w:val="000F7276"/>
    <w:rsid w:val="000F7DD5"/>
    <w:rsid w:val="001013E2"/>
    <w:rsid w:val="00101B59"/>
    <w:rsid w:val="00101CFA"/>
    <w:rsid w:val="001026CE"/>
    <w:rsid w:val="001030B3"/>
    <w:rsid w:val="001035D4"/>
    <w:rsid w:val="00104996"/>
    <w:rsid w:val="001053EB"/>
    <w:rsid w:val="001056D0"/>
    <w:rsid w:val="0010571E"/>
    <w:rsid w:val="00106F80"/>
    <w:rsid w:val="00107251"/>
    <w:rsid w:val="001076BF"/>
    <w:rsid w:val="001079C3"/>
    <w:rsid w:val="00110F99"/>
    <w:rsid w:val="001110B2"/>
    <w:rsid w:val="00111B7C"/>
    <w:rsid w:val="00111DAA"/>
    <w:rsid w:val="00111FD0"/>
    <w:rsid w:val="0011226B"/>
    <w:rsid w:val="00113FFC"/>
    <w:rsid w:val="00114DCA"/>
    <w:rsid w:val="0011539F"/>
    <w:rsid w:val="001155BD"/>
    <w:rsid w:val="00116D76"/>
    <w:rsid w:val="001207AF"/>
    <w:rsid w:val="00121799"/>
    <w:rsid w:val="0012247A"/>
    <w:rsid w:val="00126F62"/>
    <w:rsid w:val="00130250"/>
    <w:rsid w:val="00132591"/>
    <w:rsid w:val="00132815"/>
    <w:rsid w:val="0013328E"/>
    <w:rsid w:val="001343BE"/>
    <w:rsid w:val="00134740"/>
    <w:rsid w:val="00134966"/>
    <w:rsid w:val="001352D3"/>
    <w:rsid w:val="00136130"/>
    <w:rsid w:val="001407C6"/>
    <w:rsid w:val="00140C81"/>
    <w:rsid w:val="0014271C"/>
    <w:rsid w:val="00142A17"/>
    <w:rsid w:val="00142C32"/>
    <w:rsid w:val="001430C5"/>
    <w:rsid w:val="001445E2"/>
    <w:rsid w:val="00144964"/>
    <w:rsid w:val="00144C06"/>
    <w:rsid w:val="00145AEC"/>
    <w:rsid w:val="001475E5"/>
    <w:rsid w:val="00150B53"/>
    <w:rsid w:val="00150BF1"/>
    <w:rsid w:val="00151BC8"/>
    <w:rsid w:val="00151E1C"/>
    <w:rsid w:val="0015382F"/>
    <w:rsid w:val="00153EE9"/>
    <w:rsid w:val="00154B88"/>
    <w:rsid w:val="00156127"/>
    <w:rsid w:val="00156151"/>
    <w:rsid w:val="00157617"/>
    <w:rsid w:val="00160CC4"/>
    <w:rsid w:val="001614CF"/>
    <w:rsid w:val="0016197A"/>
    <w:rsid w:val="001620B6"/>
    <w:rsid w:val="00165767"/>
    <w:rsid w:val="001675AD"/>
    <w:rsid w:val="0017183E"/>
    <w:rsid w:val="00172EBB"/>
    <w:rsid w:val="00173BC9"/>
    <w:rsid w:val="0017417A"/>
    <w:rsid w:val="00174E3D"/>
    <w:rsid w:val="00175C8D"/>
    <w:rsid w:val="00176F85"/>
    <w:rsid w:val="00180B71"/>
    <w:rsid w:val="00180BAD"/>
    <w:rsid w:val="0018183E"/>
    <w:rsid w:val="001822DF"/>
    <w:rsid w:val="001828DE"/>
    <w:rsid w:val="00182D47"/>
    <w:rsid w:val="001830BA"/>
    <w:rsid w:val="00183751"/>
    <w:rsid w:val="00183DC1"/>
    <w:rsid w:val="0018488A"/>
    <w:rsid w:val="00185172"/>
    <w:rsid w:val="00186E44"/>
    <w:rsid w:val="001877B5"/>
    <w:rsid w:val="00187B22"/>
    <w:rsid w:val="00190488"/>
    <w:rsid w:val="00194F49"/>
    <w:rsid w:val="001968D9"/>
    <w:rsid w:val="00197347"/>
    <w:rsid w:val="001979F9"/>
    <w:rsid w:val="001A0DA1"/>
    <w:rsid w:val="001A2267"/>
    <w:rsid w:val="001A2F73"/>
    <w:rsid w:val="001A4190"/>
    <w:rsid w:val="001B02C9"/>
    <w:rsid w:val="001B0437"/>
    <w:rsid w:val="001B1577"/>
    <w:rsid w:val="001B2A9B"/>
    <w:rsid w:val="001B47B7"/>
    <w:rsid w:val="001B7413"/>
    <w:rsid w:val="001C0CA4"/>
    <w:rsid w:val="001C316D"/>
    <w:rsid w:val="001C5B87"/>
    <w:rsid w:val="001C5D11"/>
    <w:rsid w:val="001C6430"/>
    <w:rsid w:val="001C7291"/>
    <w:rsid w:val="001D32AE"/>
    <w:rsid w:val="001D4BBB"/>
    <w:rsid w:val="001D4D59"/>
    <w:rsid w:val="001D4FD4"/>
    <w:rsid w:val="001D5301"/>
    <w:rsid w:val="001D682A"/>
    <w:rsid w:val="001D6984"/>
    <w:rsid w:val="001E0F93"/>
    <w:rsid w:val="001E2A5C"/>
    <w:rsid w:val="001E5791"/>
    <w:rsid w:val="001E5C2C"/>
    <w:rsid w:val="001E62A8"/>
    <w:rsid w:val="001E6D47"/>
    <w:rsid w:val="001F0667"/>
    <w:rsid w:val="001F1695"/>
    <w:rsid w:val="001F16CD"/>
    <w:rsid w:val="00200D9D"/>
    <w:rsid w:val="00205632"/>
    <w:rsid w:val="0020747D"/>
    <w:rsid w:val="00207612"/>
    <w:rsid w:val="00207730"/>
    <w:rsid w:val="00207F05"/>
    <w:rsid w:val="00210B4E"/>
    <w:rsid w:val="0021298C"/>
    <w:rsid w:val="00213C82"/>
    <w:rsid w:val="00214FFE"/>
    <w:rsid w:val="00215B69"/>
    <w:rsid w:val="002162A7"/>
    <w:rsid w:val="00220C5B"/>
    <w:rsid w:val="00220ECF"/>
    <w:rsid w:val="00221DA2"/>
    <w:rsid w:val="00222767"/>
    <w:rsid w:val="0022373F"/>
    <w:rsid w:val="00225D67"/>
    <w:rsid w:val="002267BD"/>
    <w:rsid w:val="00230E89"/>
    <w:rsid w:val="002338A9"/>
    <w:rsid w:val="00233F68"/>
    <w:rsid w:val="0023459F"/>
    <w:rsid w:val="0023639D"/>
    <w:rsid w:val="00237284"/>
    <w:rsid w:val="0024153D"/>
    <w:rsid w:val="0024156E"/>
    <w:rsid w:val="00242D3F"/>
    <w:rsid w:val="0024511C"/>
    <w:rsid w:val="0024516A"/>
    <w:rsid w:val="002472AF"/>
    <w:rsid w:val="00247F4A"/>
    <w:rsid w:val="002501FE"/>
    <w:rsid w:val="002502BD"/>
    <w:rsid w:val="0025407A"/>
    <w:rsid w:val="002551DD"/>
    <w:rsid w:val="002555B9"/>
    <w:rsid w:val="00255A68"/>
    <w:rsid w:val="00255E09"/>
    <w:rsid w:val="00257B7A"/>
    <w:rsid w:val="00257E09"/>
    <w:rsid w:val="00261387"/>
    <w:rsid w:val="002619F4"/>
    <w:rsid w:val="00263421"/>
    <w:rsid w:val="00265352"/>
    <w:rsid w:val="00265E62"/>
    <w:rsid w:val="00266626"/>
    <w:rsid w:val="002667DD"/>
    <w:rsid w:val="00266E43"/>
    <w:rsid w:val="002709D4"/>
    <w:rsid w:val="00271726"/>
    <w:rsid w:val="00271C9E"/>
    <w:rsid w:val="00271ED5"/>
    <w:rsid w:val="00273761"/>
    <w:rsid w:val="002740DE"/>
    <w:rsid w:val="0027453B"/>
    <w:rsid w:val="00277940"/>
    <w:rsid w:val="00281749"/>
    <w:rsid w:val="002829EC"/>
    <w:rsid w:val="00282CA5"/>
    <w:rsid w:val="002862B3"/>
    <w:rsid w:val="00287D09"/>
    <w:rsid w:val="00292B41"/>
    <w:rsid w:val="0029531F"/>
    <w:rsid w:val="002957E5"/>
    <w:rsid w:val="002A1B62"/>
    <w:rsid w:val="002A2308"/>
    <w:rsid w:val="002A2897"/>
    <w:rsid w:val="002A298E"/>
    <w:rsid w:val="002A3075"/>
    <w:rsid w:val="002A5CE0"/>
    <w:rsid w:val="002A61D7"/>
    <w:rsid w:val="002A7CCF"/>
    <w:rsid w:val="002B006D"/>
    <w:rsid w:val="002B0437"/>
    <w:rsid w:val="002B0B1E"/>
    <w:rsid w:val="002B10A0"/>
    <w:rsid w:val="002B4332"/>
    <w:rsid w:val="002C1B3B"/>
    <w:rsid w:val="002C4069"/>
    <w:rsid w:val="002C57BD"/>
    <w:rsid w:val="002D0866"/>
    <w:rsid w:val="002D1F56"/>
    <w:rsid w:val="002D2612"/>
    <w:rsid w:val="002D2D8C"/>
    <w:rsid w:val="002D7379"/>
    <w:rsid w:val="002D7CD1"/>
    <w:rsid w:val="002E0A70"/>
    <w:rsid w:val="002E21D1"/>
    <w:rsid w:val="002E22C3"/>
    <w:rsid w:val="002E3BDB"/>
    <w:rsid w:val="002E4870"/>
    <w:rsid w:val="002E6A6C"/>
    <w:rsid w:val="002F031B"/>
    <w:rsid w:val="002F07B9"/>
    <w:rsid w:val="002F13A0"/>
    <w:rsid w:val="002F2E35"/>
    <w:rsid w:val="002F2FF1"/>
    <w:rsid w:val="002F4983"/>
    <w:rsid w:val="002F548C"/>
    <w:rsid w:val="002F579A"/>
    <w:rsid w:val="002F5970"/>
    <w:rsid w:val="002F6766"/>
    <w:rsid w:val="002F6EEC"/>
    <w:rsid w:val="002F6F63"/>
    <w:rsid w:val="00302A2F"/>
    <w:rsid w:val="00303E76"/>
    <w:rsid w:val="00304B4F"/>
    <w:rsid w:val="00307999"/>
    <w:rsid w:val="003102CA"/>
    <w:rsid w:val="00311B74"/>
    <w:rsid w:val="00312578"/>
    <w:rsid w:val="0031314C"/>
    <w:rsid w:val="003135F5"/>
    <w:rsid w:val="003148DF"/>
    <w:rsid w:val="00315CF3"/>
    <w:rsid w:val="003163A7"/>
    <w:rsid w:val="00316BC6"/>
    <w:rsid w:val="00317823"/>
    <w:rsid w:val="00317B53"/>
    <w:rsid w:val="00320967"/>
    <w:rsid w:val="0032106C"/>
    <w:rsid w:val="00321353"/>
    <w:rsid w:val="00321635"/>
    <w:rsid w:val="0032250C"/>
    <w:rsid w:val="00322A71"/>
    <w:rsid w:val="003230D5"/>
    <w:rsid w:val="0032337B"/>
    <w:rsid w:val="003237C1"/>
    <w:rsid w:val="00324522"/>
    <w:rsid w:val="00327BD2"/>
    <w:rsid w:val="00330D45"/>
    <w:rsid w:val="00334C3D"/>
    <w:rsid w:val="00335194"/>
    <w:rsid w:val="00335D34"/>
    <w:rsid w:val="00336400"/>
    <w:rsid w:val="0034028D"/>
    <w:rsid w:val="00340C0E"/>
    <w:rsid w:val="003417B3"/>
    <w:rsid w:val="0034249A"/>
    <w:rsid w:val="00343366"/>
    <w:rsid w:val="003438F3"/>
    <w:rsid w:val="00346AD0"/>
    <w:rsid w:val="00346DFF"/>
    <w:rsid w:val="003479AD"/>
    <w:rsid w:val="003567B3"/>
    <w:rsid w:val="00356CFE"/>
    <w:rsid w:val="00357480"/>
    <w:rsid w:val="003575ED"/>
    <w:rsid w:val="00357AA6"/>
    <w:rsid w:val="00361A09"/>
    <w:rsid w:val="003621E8"/>
    <w:rsid w:val="00362F9E"/>
    <w:rsid w:val="00367CEB"/>
    <w:rsid w:val="00367D70"/>
    <w:rsid w:val="003711A4"/>
    <w:rsid w:val="00371B43"/>
    <w:rsid w:val="00371D25"/>
    <w:rsid w:val="003748DC"/>
    <w:rsid w:val="00375E1A"/>
    <w:rsid w:val="00376D4E"/>
    <w:rsid w:val="00377E29"/>
    <w:rsid w:val="0038111A"/>
    <w:rsid w:val="003817BA"/>
    <w:rsid w:val="00381C13"/>
    <w:rsid w:val="00382788"/>
    <w:rsid w:val="003846E2"/>
    <w:rsid w:val="00384E37"/>
    <w:rsid w:val="0038678D"/>
    <w:rsid w:val="00386A82"/>
    <w:rsid w:val="003912FE"/>
    <w:rsid w:val="0039345D"/>
    <w:rsid w:val="003944B9"/>
    <w:rsid w:val="00395BD7"/>
    <w:rsid w:val="003968E0"/>
    <w:rsid w:val="00397640"/>
    <w:rsid w:val="0039777B"/>
    <w:rsid w:val="00397EDF"/>
    <w:rsid w:val="003A0118"/>
    <w:rsid w:val="003A071E"/>
    <w:rsid w:val="003A227B"/>
    <w:rsid w:val="003A2B0D"/>
    <w:rsid w:val="003A302D"/>
    <w:rsid w:val="003A6BFB"/>
    <w:rsid w:val="003A72C8"/>
    <w:rsid w:val="003B0068"/>
    <w:rsid w:val="003B01DB"/>
    <w:rsid w:val="003B08BE"/>
    <w:rsid w:val="003B2AAF"/>
    <w:rsid w:val="003B3841"/>
    <w:rsid w:val="003B41FA"/>
    <w:rsid w:val="003B5D2B"/>
    <w:rsid w:val="003B77BD"/>
    <w:rsid w:val="003C01E6"/>
    <w:rsid w:val="003C087C"/>
    <w:rsid w:val="003C169B"/>
    <w:rsid w:val="003C2B11"/>
    <w:rsid w:val="003C573A"/>
    <w:rsid w:val="003C64BC"/>
    <w:rsid w:val="003D1199"/>
    <w:rsid w:val="003D13F1"/>
    <w:rsid w:val="003D158F"/>
    <w:rsid w:val="003D1EEB"/>
    <w:rsid w:val="003D2198"/>
    <w:rsid w:val="003D22D2"/>
    <w:rsid w:val="003D3469"/>
    <w:rsid w:val="003D5ED1"/>
    <w:rsid w:val="003D71CC"/>
    <w:rsid w:val="003E0FF8"/>
    <w:rsid w:val="003E1095"/>
    <w:rsid w:val="003E2120"/>
    <w:rsid w:val="003E368D"/>
    <w:rsid w:val="003E713A"/>
    <w:rsid w:val="003E7DCD"/>
    <w:rsid w:val="003F02D1"/>
    <w:rsid w:val="003F02D5"/>
    <w:rsid w:val="003F035A"/>
    <w:rsid w:val="003F49F6"/>
    <w:rsid w:val="00400132"/>
    <w:rsid w:val="00400CF4"/>
    <w:rsid w:val="004021AC"/>
    <w:rsid w:val="00402522"/>
    <w:rsid w:val="004041AD"/>
    <w:rsid w:val="004044F8"/>
    <w:rsid w:val="00405366"/>
    <w:rsid w:val="00405785"/>
    <w:rsid w:val="004104BD"/>
    <w:rsid w:val="00412093"/>
    <w:rsid w:val="0041277B"/>
    <w:rsid w:val="0041514F"/>
    <w:rsid w:val="00415F8B"/>
    <w:rsid w:val="00416750"/>
    <w:rsid w:val="00417D8B"/>
    <w:rsid w:val="00420E23"/>
    <w:rsid w:val="00421B17"/>
    <w:rsid w:val="00421FE7"/>
    <w:rsid w:val="00422183"/>
    <w:rsid w:val="004221C9"/>
    <w:rsid w:val="00423445"/>
    <w:rsid w:val="00423821"/>
    <w:rsid w:val="0042434B"/>
    <w:rsid w:val="0042631D"/>
    <w:rsid w:val="004267EB"/>
    <w:rsid w:val="00426B25"/>
    <w:rsid w:val="0042751D"/>
    <w:rsid w:val="0043037F"/>
    <w:rsid w:val="004307E3"/>
    <w:rsid w:val="00430ABB"/>
    <w:rsid w:val="0043174B"/>
    <w:rsid w:val="0043268C"/>
    <w:rsid w:val="00433268"/>
    <w:rsid w:val="00434EA4"/>
    <w:rsid w:val="0043594B"/>
    <w:rsid w:val="00436A12"/>
    <w:rsid w:val="00436DBD"/>
    <w:rsid w:val="00440CE9"/>
    <w:rsid w:val="004415C4"/>
    <w:rsid w:val="00442D00"/>
    <w:rsid w:val="00442F5B"/>
    <w:rsid w:val="004437D8"/>
    <w:rsid w:val="0044550B"/>
    <w:rsid w:val="00446E75"/>
    <w:rsid w:val="004504D1"/>
    <w:rsid w:val="00450C7E"/>
    <w:rsid w:val="004516BE"/>
    <w:rsid w:val="004541C1"/>
    <w:rsid w:val="00454367"/>
    <w:rsid w:val="00454FE7"/>
    <w:rsid w:val="004556D1"/>
    <w:rsid w:val="0045600B"/>
    <w:rsid w:val="0046094A"/>
    <w:rsid w:val="004630D8"/>
    <w:rsid w:val="00464323"/>
    <w:rsid w:val="00464ACD"/>
    <w:rsid w:val="00466768"/>
    <w:rsid w:val="00470731"/>
    <w:rsid w:val="00471B15"/>
    <w:rsid w:val="00472865"/>
    <w:rsid w:val="00472970"/>
    <w:rsid w:val="00472BB7"/>
    <w:rsid w:val="00475D42"/>
    <w:rsid w:val="00477DFB"/>
    <w:rsid w:val="004814FE"/>
    <w:rsid w:val="0048292F"/>
    <w:rsid w:val="004837FE"/>
    <w:rsid w:val="00484608"/>
    <w:rsid w:val="00486FBF"/>
    <w:rsid w:val="00487C3A"/>
    <w:rsid w:val="00490270"/>
    <w:rsid w:val="00490577"/>
    <w:rsid w:val="00490FDA"/>
    <w:rsid w:val="00491361"/>
    <w:rsid w:val="004913A3"/>
    <w:rsid w:val="00492E63"/>
    <w:rsid w:val="00492F83"/>
    <w:rsid w:val="0049334D"/>
    <w:rsid w:val="004942CB"/>
    <w:rsid w:val="00494522"/>
    <w:rsid w:val="00495F00"/>
    <w:rsid w:val="00496EEA"/>
    <w:rsid w:val="004A031C"/>
    <w:rsid w:val="004A135E"/>
    <w:rsid w:val="004A31AE"/>
    <w:rsid w:val="004A4AFF"/>
    <w:rsid w:val="004A4F72"/>
    <w:rsid w:val="004A647B"/>
    <w:rsid w:val="004A65B2"/>
    <w:rsid w:val="004A69AC"/>
    <w:rsid w:val="004A6EF3"/>
    <w:rsid w:val="004B181F"/>
    <w:rsid w:val="004B19DC"/>
    <w:rsid w:val="004B21FA"/>
    <w:rsid w:val="004B2E46"/>
    <w:rsid w:val="004B3D2E"/>
    <w:rsid w:val="004B3D56"/>
    <w:rsid w:val="004B419C"/>
    <w:rsid w:val="004B54AA"/>
    <w:rsid w:val="004B658E"/>
    <w:rsid w:val="004B6EFA"/>
    <w:rsid w:val="004C1F00"/>
    <w:rsid w:val="004C254E"/>
    <w:rsid w:val="004C5BCA"/>
    <w:rsid w:val="004C6F2C"/>
    <w:rsid w:val="004D22DD"/>
    <w:rsid w:val="004D4994"/>
    <w:rsid w:val="004D653E"/>
    <w:rsid w:val="004D7EDC"/>
    <w:rsid w:val="004E010E"/>
    <w:rsid w:val="004E1D9D"/>
    <w:rsid w:val="004E426A"/>
    <w:rsid w:val="004E6464"/>
    <w:rsid w:val="004E7908"/>
    <w:rsid w:val="004F0C6B"/>
    <w:rsid w:val="004F1DAB"/>
    <w:rsid w:val="004F22EC"/>
    <w:rsid w:val="004F380B"/>
    <w:rsid w:val="004F4316"/>
    <w:rsid w:val="004F44BF"/>
    <w:rsid w:val="004F770F"/>
    <w:rsid w:val="0050040E"/>
    <w:rsid w:val="00500A35"/>
    <w:rsid w:val="00501903"/>
    <w:rsid w:val="00502909"/>
    <w:rsid w:val="0050387E"/>
    <w:rsid w:val="00504137"/>
    <w:rsid w:val="00506D9B"/>
    <w:rsid w:val="00510953"/>
    <w:rsid w:val="005113E9"/>
    <w:rsid w:val="00511700"/>
    <w:rsid w:val="00513292"/>
    <w:rsid w:val="00513398"/>
    <w:rsid w:val="00514D8E"/>
    <w:rsid w:val="00523C41"/>
    <w:rsid w:val="00523FCD"/>
    <w:rsid w:val="00524FB3"/>
    <w:rsid w:val="00525B8D"/>
    <w:rsid w:val="00526E99"/>
    <w:rsid w:val="00527B6E"/>
    <w:rsid w:val="00527D58"/>
    <w:rsid w:val="00530C92"/>
    <w:rsid w:val="005331B5"/>
    <w:rsid w:val="0053404F"/>
    <w:rsid w:val="005347EE"/>
    <w:rsid w:val="00537280"/>
    <w:rsid w:val="00541312"/>
    <w:rsid w:val="005415B6"/>
    <w:rsid w:val="00541E60"/>
    <w:rsid w:val="00543A69"/>
    <w:rsid w:val="00544DC1"/>
    <w:rsid w:val="005458D0"/>
    <w:rsid w:val="005471B8"/>
    <w:rsid w:val="0054792F"/>
    <w:rsid w:val="005534D9"/>
    <w:rsid w:val="005535C3"/>
    <w:rsid w:val="005579AB"/>
    <w:rsid w:val="00557BC3"/>
    <w:rsid w:val="00557C07"/>
    <w:rsid w:val="00560808"/>
    <w:rsid w:val="0056317F"/>
    <w:rsid w:val="00563CD0"/>
    <w:rsid w:val="00563D18"/>
    <w:rsid w:val="0056451D"/>
    <w:rsid w:val="00565DE7"/>
    <w:rsid w:val="005731B7"/>
    <w:rsid w:val="00573D47"/>
    <w:rsid w:val="00574210"/>
    <w:rsid w:val="005754B2"/>
    <w:rsid w:val="00577063"/>
    <w:rsid w:val="00580D7C"/>
    <w:rsid w:val="00581FBE"/>
    <w:rsid w:val="00582CB3"/>
    <w:rsid w:val="0058659F"/>
    <w:rsid w:val="00586A37"/>
    <w:rsid w:val="00586E0D"/>
    <w:rsid w:val="00590D0E"/>
    <w:rsid w:val="0059102F"/>
    <w:rsid w:val="005938A7"/>
    <w:rsid w:val="005949BD"/>
    <w:rsid w:val="0059505F"/>
    <w:rsid w:val="00596AC3"/>
    <w:rsid w:val="005978DD"/>
    <w:rsid w:val="005A1F49"/>
    <w:rsid w:val="005A36C3"/>
    <w:rsid w:val="005A563A"/>
    <w:rsid w:val="005A655D"/>
    <w:rsid w:val="005B007F"/>
    <w:rsid w:val="005B0A3E"/>
    <w:rsid w:val="005B3645"/>
    <w:rsid w:val="005B392F"/>
    <w:rsid w:val="005B3973"/>
    <w:rsid w:val="005B3E29"/>
    <w:rsid w:val="005B54FE"/>
    <w:rsid w:val="005B5E49"/>
    <w:rsid w:val="005B68CD"/>
    <w:rsid w:val="005C0AEE"/>
    <w:rsid w:val="005C11A3"/>
    <w:rsid w:val="005C1BC2"/>
    <w:rsid w:val="005C2DA6"/>
    <w:rsid w:val="005C4320"/>
    <w:rsid w:val="005C4CC8"/>
    <w:rsid w:val="005C65BE"/>
    <w:rsid w:val="005D19BC"/>
    <w:rsid w:val="005D40A7"/>
    <w:rsid w:val="005D4419"/>
    <w:rsid w:val="005D7B1A"/>
    <w:rsid w:val="005E0E04"/>
    <w:rsid w:val="005E2AE6"/>
    <w:rsid w:val="005E3070"/>
    <w:rsid w:val="005E6AEF"/>
    <w:rsid w:val="005E6B4E"/>
    <w:rsid w:val="005F15C9"/>
    <w:rsid w:val="005F2CC9"/>
    <w:rsid w:val="005F39A3"/>
    <w:rsid w:val="005F49CF"/>
    <w:rsid w:val="005F6B03"/>
    <w:rsid w:val="00600B93"/>
    <w:rsid w:val="00600C74"/>
    <w:rsid w:val="00602D80"/>
    <w:rsid w:val="00606DA8"/>
    <w:rsid w:val="00613E0A"/>
    <w:rsid w:val="006144AB"/>
    <w:rsid w:val="006155C8"/>
    <w:rsid w:val="00615A4A"/>
    <w:rsid w:val="00615C6E"/>
    <w:rsid w:val="00615CA6"/>
    <w:rsid w:val="00621CD3"/>
    <w:rsid w:val="00622DC9"/>
    <w:rsid w:val="0062399F"/>
    <w:rsid w:val="00623F17"/>
    <w:rsid w:val="00624295"/>
    <w:rsid w:val="00624AFA"/>
    <w:rsid w:val="006258DA"/>
    <w:rsid w:val="00626775"/>
    <w:rsid w:val="00631068"/>
    <w:rsid w:val="006314F4"/>
    <w:rsid w:val="00631FC1"/>
    <w:rsid w:val="00633106"/>
    <w:rsid w:val="00636004"/>
    <w:rsid w:val="00636E6A"/>
    <w:rsid w:val="00640FB7"/>
    <w:rsid w:val="006419C4"/>
    <w:rsid w:val="0064303D"/>
    <w:rsid w:val="006456BF"/>
    <w:rsid w:val="00645B78"/>
    <w:rsid w:val="00645D25"/>
    <w:rsid w:val="006467A9"/>
    <w:rsid w:val="0064706C"/>
    <w:rsid w:val="00651CDE"/>
    <w:rsid w:val="00651DE8"/>
    <w:rsid w:val="006536C5"/>
    <w:rsid w:val="00655F28"/>
    <w:rsid w:val="006560CE"/>
    <w:rsid w:val="00657160"/>
    <w:rsid w:val="00657508"/>
    <w:rsid w:val="006577F7"/>
    <w:rsid w:val="0066287C"/>
    <w:rsid w:val="0066419D"/>
    <w:rsid w:val="00664943"/>
    <w:rsid w:val="00665E1A"/>
    <w:rsid w:val="0066610C"/>
    <w:rsid w:val="00667743"/>
    <w:rsid w:val="00667C2A"/>
    <w:rsid w:val="00670EFF"/>
    <w:rsid w:val="00671CFC"/>
    <w:rsid w:val="00671D26"/>
    <w:rsid w:val="006741C1"/>
    <w:rsid w:val="006749BF"/>
    <w:rsid w:val="0067532D"/>
    <w:rsid w:val="00675649"/>
    <w:rsid w:val="006771E6"/>
    <w:rsid w:val="0067779D"/>
    <w:rsid w:val="00677A76"/>
    <w:rsid w:val="00680F2E"/>
    <w:rsid w:val="00682187"/>
    <w:rsid w:val="006822E8"/>
    <w:rsid w:val="00683941"/>
    <w:rsid w:val="00684747"/>
    <w:rsid w:val="00684CC6"/>
    <w:rsid w:val="0068792C"/>
    <w:rsid w:val="0069471D"/>
    <w:rsid w:val="00695921"/>
    <w:rsid w:val="00695FD9"/>
    <w:rsid w:val="006963F6"/>
    <w:rsid w:val="006A0DDA"/>
    <w:rsid w:val="006A3C9F"/>
    <w:rsid w:val="006B0595"/>
    <w:rsid w:val="006B0E1D"/>
    <w:rsid w:val="006B21BB"/>
    <w:rsid w:val="006B5EBC"/>
    <w:rsid w:val="006B5F6C"/>
    <w:rsid w:val="006B6E1B"/>
    <w:rsid w:val="006B7AB5"/>
    <w:rsid w:val="006C0689"/>
    <w:rsid w:val="006C0A99"/>
    <w:rsid w:val="006C1210"/>
    <w:rsid w:val="006C1DE2"/>
    <w:rsid w:val="006C26C1"/>
    <w:rsid w:val="006C30AC"/>
    <w:rsid w:val="006C42DF"/>
    <w:rsid w:val="006C5579"/>
    <w:rsid w:val="006C6E85"/>
    <w:rsid w:val="006C7DF7"/>
    <w:rsid w:val="006D32D8"/>
    <w:rsid w:val="006D3A63"/>
    <w:rsid w:val="006D57D1"/>
    <w:rsid w:val="006E3F5D"/>
    <w:rsid w:val="006E4A8E"/>
    <w:rsid w:val="006E59B7"/>
    <w:rsid w:val="006E6658"/>
    <w:rsid w:val="006F104C"/>
    <w:rsid w:val="006F1766"/>
    <w:rsid w:val="006F5D04"/>
    <w:rsid w:val="006F5DFE"/>
    <w:rsid w:val="007008C2"/>
    <w:rsid w:val="007011C9"/>
    <w:rsid w:val="0070149F"/>
    <w:rsid w:val="00701BCD"/>
    <w:rsid w:val="00701F80"/>
    <w:rsid w:val="00702F51"/>
    <w:rsid w:val="00703E8A"/>
    <w:rsid w:val="00703EA5"/>
    <w:rsid w:val="00704498"/>
    <w:rsid w:val="0070451D"/>
    <w:rsid w:val="007070B2"/>
    <w:rsid w:val="0071173D"/>
    <w:rsid w:val="00714AC3"/>
    <w:rsid w:val="00714CBC"/>
    <w:rsid w:val="00715640"/>
    <w:rsid w:val="00715C33"/>
    <w:rsid w:val="00716B00"/>
    <w:rsid w:val="00717800"/>
    <w:rsid w:val="007207EB"/>
    <w:rsid w:val="007211BA"/>
    <w:rsid w:val="00721E33"/>
    <w:rsid w:val="0072280F"/>
    <w:rsid w:val="00724E51"/>
    <w:rsid w:val="00726A57"/>
    <w:rsid w:val="00727F16"/>
    <w:rsid w:val="007303E5"/>
    <w:rsid w:val="00730569"/>
    <w:rsid w:val="0073223F"/>
    <w:rsid w:val="0073420D"/>
    <w:rsid w:val="00735DCA"/>
    <w:rsid w:val="00737ABD"/>
    <w:rsid w:val="00737D4E"/>
    <w:rsid w:val="00741457"/>
    <w:rsid w:val="00741916"/>
    <w:rsid w:val="0074254D"/>
    <w:rsid w:val="007433FB"/>
    <w:rsid w:val="007441D7"/>
    <w:rsid w:val="00744202"/>
    <w:rsid w:val="00745918"/>
    <w:rsid w:val="007460C1"/>
    <w:rsid w:val="007475D5"/>
    <w:rsid w:val="007477DB"/>
    <w:rsid w:val="00750FED"/>
    <w:rsid w:val="00752736"/>
    <w:rsid w:val="0075277E"/>
    <w:rsid w:val="0075380B"/>
    <w:rsid w:val="0075437D"/>
    <w:rsid w:val="007552B7"/>
    <w:rsid w:val="00756128"/>
    <w:rsid w:val="007604B5"/>
    <w:rsid w:val="00760FAC"/>
    <w:rsid w:val="00761F22"/>
    <w:rsid w:val="00762F0C"/>
    <w:rsid w:val="00763232"/>
    <w:rsid w:val="00763254"/>
    <w:rsid w:val="00764BDA"/>
    <w:rsid w:val="00765036"/>
    <w:rsid w:val="00765396"/>
    <w:rsid w:val="007654B8"/>
    <w:rsid w:val="00765912"/>
    <w:rsid w:val="007659D3"/>
    <w:rsid w:val="00767225"/>
    <w:rsid w:val="007704DB"/>
    <w:rsid w:val="00770A5C"/>
    <w:rsid w:val="0077101A"/>
    <w:rsid w:val="00771628"/>
    <w:rsid w:val="00774680"/>
    <w:rsid w:val="00774BA8"/>
    <w:rsid w:val="007777A1"/>
    <w:rsid w:val="00777F18"/>
    <w:rsid w:val="00777F35"/>
    <w:rsid w:val="00780EEF"/>
    <w:rsid w:val="0078173D"/>
    <w:rsid w:val="00784C12"/>
    <w:rsid w:val="00786D10"/>
    <w:rsid w:val="00786EAC"/>
    <w:rsid w:val="00787239"/>
    <w:rsid w:val="007872BC"/>
    <w:rsid w:val="00787509"/>
    <w:rsid w:val="007912D1"/>
    <w:rsid w:val="00791486"/>
    <w:rsid w:val="00793A70"/>
    <w:rsid w:val="00793F31"/>
    <w:rsid w:val="0079483E"/>
    <w:rsid w:val="00794FA3"/>
    <w:rsid w:val="00796164"/>
    <w:rsid w:val="00796B52"/>
    <w:rsid w:val="007970BC"/>
    <w:rsid w:val="007973B0"/>
    <w:rsid w:val="0079762F"/>
    <w:rsid w:val="00797828"/>
    <w:rsid w:val="00797A70"/>
    <w:rsid w:val="007A1A6F"/>
    <w:rsid w:val="007A22D4"/>
    <w:rsid w:val="007A2BD8"/>
    <w:rsid w:val="007A4CD4"/>
    <w:rsid w:val="007A4FB0"/>
    <w:rsid w:val="007A5244"/>
    <w:rsid w:val="007A682D"/>
    <w:rsid w:val="007B258A"/>
    <w:rsid w:val="007B539C"/>
    <w:rsid w:val="007B5A91"/>
    <w:rsid w:val="007B5D77"/>
    <w:rsid w:val="007B666D"/>
    <w:rsid w:val="007B79DB"/>
    <w:rsid w:val="007C0D69"/>
    <w:rsid w:val="007C21BB"/>
    <w:rsid w:val="007C24ED"/>
    <w:rsid w:val="007C32FE"/>
    <w:rsid w:val="007C3A6A"/>
    <w:rsid w:val="007C3DC6"/>
    <w:rsid w:val="007C4898"/>
    <w:rsid w:val="007C4E38"/>
    <w:rsid w:val="007C757F"/>
    <w:rsid w:val="007D1FE6"/>
    <w:rsid w:val="007D3397"/>
    <w:rsid w:val="007E016A"/>
    <w:rsid w:val="007E0B9C"/>
    <w:rsid w:val="007E0FF9"/>
    <w:rsid w:val="007E16CD"/>
    <w:rsid w:val="007E1E4F"/>
    <w:rsid w:val="007E6A4E"/>
    <w:rsid w:val="007E7990"/>
    <w:rsid w:val="007F06AD"/>
    <w:rsid w:val="007F2935"/>
    <w:rsid w:val="007F2A1F"/>
    <w:rsid w:val="007F3B8C"/>
    <w:rsid w:val="007F624F"/>
    <w:rsid w:val="007F66DD"/>
    <w:rsid w:val="008003CC"/>
    <w:rsid w:val="008005C1"/>
    <w:rsid w:val="00800A13"/>
    <w:rsid w:val="00800C59"/>
    <w:rsid w:val="00803223"/>
    <w:rsid w:val="00804EFB"/>
    <w:rsid w:val="008128CE"/>
    <w:rsid w:val="00813BB7"/>
    <w:rsid w:val="00814833"/>
    <w:rsid w:val="008148FA"/>
    <w:rsid w:val="00814F8F"/>
    <w:rsid w:val="0081504A"/>
    <w:rsid w:val="00820A85"/>
    <w:rsid w:val="00821C61"/>
    <w:rsid w:val="00822533"/>
    <w:rsid w:val="0082297F"/>
    <w:rsid w:val="00822F3A"/>
    <w:rsid w:val="00822F4D"/>
    <w:rsid w:val="00822F52"/>
    <w:rsid w:val="00825D28"/>
    <w:rsid w:val="008260CB"/>
    <w:rsid w:val="00827AFF"/>
    <w:rsid w:val="008312CA"/>
    <w:rsid w:val="008318E7"/>
    <w:rsid w:val="00832F9C"/>
    <w:rsid w:val="00833846"/>
    <w:rsid w:val="00834BAA"/>
    <w:rsid w:val="00837D6D"/>
    <w:rsid w:val="00837FE4"/>
    <w:rsid w:val="008408F1"/>
    <w:rsid w:val="008417BE"/>
    <w:rsid w:val="008417FB"/>
    <w:rsid w:val="0084190A"/>
    <w:rsid w:val="00841A0C"/>
    <w:rsid w:val="00843556"/>
    <w:rsid w:val="00843777"/>
    <w:rsid w:val="00844784"/>
    <w:rsid w:val="00844F25"/>
    <w:rsid w:val="00846297"/>
    <w:rsid w:val="00846BD6"/>
    <w:rsid w:val="008472EB"/>
    <w:rsid w:val="008475C3"/>
    <w:rsid w:val="008477B3"/>
    <w:rsid w:val="008502BF"/>
    <w:rsid w:val="008524B2"/>
    <w:rsid w:val="008524D0"/>
    <w:rsid w:val="00852625"/>
    <w:rsid w:val="0085466B"/>
    <w:rsid w:val="008552E7"/>
    <w:rsid w:val="00856E5F"/>
    <w:rsid w:val="00857ED0"/>
    <w:rsid w:val="008606AC"/>
    <w:rsid w:val="008620AC"/>
    <w:rsid w:val="00863C67"/>
    <w:rsid w:val="00867169"/>
    <w:rsid w:val="00867777"/>
    <w:rsid w:val="00872AA5"/>
    <w:rsid w:val="008734B0"/>
    <w:rsid w:val="00873B22"/>
    <w:rsid w:val="00874BE0"/>
    <w:rsid w:val="00874F7B"/>
    <w:rsid w:val="008761FD"/>
    <w:rsid w:val="008763A4"/>
    <w:rsid w:val="008763D3"/>
    <w:rsid w:val="0087700B"/>
    <w:rsid w:val="008771A7"/>
    <w:rsid w:val="00880590"/>
    <w:rsid w:val="00881284"/>
    <w:rsid w:val="008817B8"/>
    <w:rsid w:val="0088215B"/>
    <w:rsid w:val="00882737"/>
    <w:rsid w:val="00883CE5"/>
    <w:rsid w:val="0088482A"/>
    <w:rsid w:val="0088639F"/>
    <w:rsid w:val="00886AC8"/>
    <w:rsid w:val="00886B4A"/>
    <w:rsid w:val="00886CD3"/>
    <w:rsid w:val="008870CA"/>
    <w:rsid w:val="008900EA"/>
    <w:rsid w:val="00891219"/>
    <w:rsid w:val="008912B9"/>
    <w:rsid w:val="00894A8D"/>
    <w:rsid w:val="00897B40"/>
    <w:rsid w:val="008A0FA4"/>
    <w:rsid w:val="008A1677"/>
    <w:rsid w:val="008A22FE"/>
    <w:rsid w:val="008A2350"/>
    <w:rsid w:val="008A2959"/>
    <w:rsid w:val="008A2B83"/>
    <w:rsid w:val="008A2FCB"/>
    <w:rsid w:val="008A329D"/>
    <w:rsid w:val="008A3AC9"/>
    <w:rsid w:val="008A4F8B"/>
    <w:rsid w:val="008A6206"/>
    <w:rsid w:val="008B1342"/>
    <w:rsid w:val="008B25D5"/>
    <w:rsid w:val="008B2D07"/>
    <w:rsid w:val="008B3F15"/>
    <w:rsid w:val="008B457A"/>
    <w:rsid w:val="008B4B5A"/>
    <w:rsid w:val="008B55DF"/>
    <w:rsid w:val="008B619C"/>
    <w:rsid w:val="008B6EE4"/>
    <w:rsid w:val="008B7BD8"/>
    <w:rsid w:val="008B7FE4"/>
    <w:rsid w:val="008C3EFC"/>
    <w:rsid w:val="008C4150"/>
    <w:rsid w:val="008C5178"/>
    <w:rsid w:val="008C5434"/>
    <w:rsid w:val="008C56F4"/>
    <w:rsid w:val="008C5AE1"/>
    <w:rsid w:val="008C670E"/>
    <w:rsid w:val="008C6EA9"/>
    <w:rsid w:val="008D194C"/>
    <w:rsid w:val="008D311D"/>
    <w:rsid w:val="008D3232"/>
    <w:rsid w:val="008D325F"/>
    <w:rsid w:val="008D5C91"/>
    <w:rsid w:val="008D5D26"/>
    <w:rsid w:val="008E3D43"/>
    <w:rsid w:val="008E450C"/>
    <w:rsid w:val="008E4C4E"/>
    <w:rsid w:val="008E5DE7"/>
    <w:rsid w:val="008E6077"/>
    <w:rsid w:val="008E7A72"/>
    <w:rsid w:val="008E7C8E"/>
    <w:rsid w:val="008F08C7"/>
    <w:rsid w:val="008F0B4A"/>
    <w:rsid w:val="008F11FA"/>
    <w:rsid w:val="008F1929"/>
    <w:rsid w:val="008F2FB3"/>
    <w:rsid w:val="008F7E98"/>
    <w:rsid w:val="00900CA2"/>
    <w:rsid w:val="00901D67"/>
    <w:rsid w:val="009024D2"/>
    <w:rsid w:val="00903E61"/>
    <w:rsid w:val="009040DC"/>
    <w:rsid w:val="00904509"/>
    <w:rsid w:val="00904C4A"/>
    <w:rsid w:val="009050BD"/>
    <w:rsid w:val="00906387"/>
    <w:rsid w:val="009069CC"/>
    <w:rsid w:val="00907100"/>
    <w:rsid w:val="0090715F"/>
    <w:rsid w:val="00910FE5"/>
    <w:rsid w:val="00911300"/>
    <w:rsid w:val="0091217E"/>
    <w:rsid w:val="00912991"/>
    <w:rsid w:val="00914F84"/>
    <w:rsid w:val="00915481"/>
    <w:rsid w:val="00915A26"/>
    <w:rsid w:val="00916875"/>
    <w:rsid w:val="009173BB"/>
    <w:rsid w:val="00917A6A"/>
    <w:rsid w:val="00917AD8"/>
    <w:rsid w:val="00917B68"/>
    <w:rsid w:val="009208EE"/>
    <w:rsid w:val="009213C8"/>
    <w:rsid w:val="0092363E"/>
    <w:rsid w:val="009238FA"/>
    <w:rsid w:val="00925A71"/>
    <w:rsid w:val="00926BBE"/>
    <w:rsid w:val="00930147"/>
    <w:rsid w:val="00930405"/>
    <w:rsid w:val="00930B25"/>
    <w:rsid w:val="0093148F"/>
    <w:rsid w:val="00933744"/>
    <w:rsid w:val="00935E0A"/>
    <w:rsid w:val="00937A18"/>
    <w:rsid w:val="009405BC"/>
    <w:rsid w:val="00940ABA"/>
    <w:rsid w:val="00943064"/>
    <w:rsid w:val="00944184"/>
    <w:rsid w:val="00944CCE"/>
    <w:rsid w:val="00945BE4"/>
    <w:rsid w:val="009474A6"/>
    <w:rsid w:val="009515A5"/>
    <w:rsid w:val="00952875"/>
    <w:rsid w:val="00954679"/>
    <w:rsid w:val="0095528D"/>
    <w:rsid w:val="00955692"/>
    <w:rsid w:val="0095588C"/>
    <w:rsid w:val="009559E5"/>
    <w:rsid w:val="00955E63"/>
    <w:rsid w:val="0095714E"/>
    <w:rsid w:val="00960246"/>
    <w:rsid w:val="00961C63"/>
    <w:rsid w:val="0096301B"/>
    <w:rsid w:val="0096309E"/>
    <w:rsid w:val="009649E6"/>
    <w:rsid w:val="009658A5"/>
    <w:rsid w:val="0096591C"/>
    <w:rsid w:val="00967786"/>
    <w:rsid w:val="00967D6E"/>
    <w:rsid w:val="0097010D"/>
    <w:rsid w:val="00970410"/>
    <w:rsid w:val="00970583"/>
    <w:rsid w:val="00970A2E"/>
    <w:rsid w:val="00972361"/>
    <w:rsid w:val="009729DA"/>
    <w:rsid w:val="00972DB2"/>
    <w:rsid w:val="009730C9"/>
    <w:rsid w:val="0097657D"/>
    <w:rsid w:val="00980B61"/>
    <w:rsid w:val="00981C21"/>
    <w:rsid w:val="00981DC6"/>
    <w:rsid w:val="00982609"/>
    <w:rsid w:val="00982A8A"/>
    <w:rsid w:val="00982C9D"/>
    <w:rsid w:val="00983891"/>
    <w:rsid w:val="00983DB7"/>
    <w:rsid w:val="009843FE"/>
    <w:rsid w:val="0098501A"/>
    <w:rsid w:val="00985E52"/>
    <w:rsid w:val="00986AB8"/>
    <w:rsid w:val="009877CC"/>
    <w:rsid w:val="00987FD7"/>
    <w:rsid w:val="0099129A"/>
    <w:rsid w:val="00991A2C"/>
    <w:rsid w:val="009925FA"/>
    <w:rsid w:val="009928AF"/>
    <w:rsid w:val="0099437D"/>
    <w:rsid w:val="00995925"/>
    <w:rsid w:val="009A15E7"/>
    <w:rsid w:val="009A1609"/>
    <w:rsid w:val="009A6611"/>
    <w:rsid w:val="009A6BD0"/>
    <w:rsid w:val="009B2AC5"/>
    <w:rsid w:val="009B2DA7"/>
    <w:rsid w:val="009B39E7"/>
    <w:rsid w:val="009B3B3A"/>
    <w:rsid w:val="009B43B7"/>
    <w:rsid w:val="009B53CF"/>
    <w:rsid w:val="009B6A06"/>
    <w:rsid w:val="009C11B0"/>
    <w:rsid w:val="009C1FDB"/>
    <w:rsid w:val="009C26B6"/>
    <w:rsid w:val="009C4664"/>
    <w:rsid w:val="009C6668"/>
    <w:rsid w:val="009C6E64"/>
    <w:rsid w:val="009C6EA1"/>
    <w:rsid w:val="009C72E7"/>
    <w:rsid w:val="009C738E"/>
    <w:rsid w:val="009D08DA"/>
    <w:rsid w:val="009D0A83"/>
    <w:rsid w:val="009D2A63"/>
    <w:rsid w:val="009D2E25"/>
    <w:rsid w:val="009D36FF"/>
    <w:rsid w:val="009D4375"/>
    <w:rsid w:val="009D4650"/>
    <w:rsid w:val="009D489B"/>
    <w:rsid w:val="009D6A94"/>
    <w:rsid w:val="009E1556"/>
    <w:rsid w:val="009E2698"/>
    <w:rsid w:val="009E28AD"/>
    <w:rsid w:val="009E2DA8"/>
    <w:rsid w:val="009E4D35"/>
    <w:rsid w:val="009E59C0"/>
    <w:rsid w:val="009E6B20"/>
    <w:rsid w:val="009E6F2C"/>
    <w:rsid w:val="009E71DB"/>
    <w:rsid w:val="009F0CA6"/>
    <w:rsid w:val="009F10D4"/>
    <w:rsid w:val="009F34D4"/>
    <w:rsid w:val="009F499C"/>
    <w:rsid w:val="009F5057"/>
    <w:rsid w:val="009F6F12"/>
    <w:rsid w:val="009F73F4"/>
    <w:rsid w:val="009F7DFD"/>
    <w:rsid w:val="00A00415"/>
    <w:rsid w:val="00A022B7"/>
    <w:rsid w:val="00A02C4C"/>
    <w:rsid w:val="00A02C7C"/>
    <w:rsid w:val="00A03D08"/>
    <w:rsid w:val="00A04F38"/>
    <w:rsid w:val="00A05797"/>
    <w:rsid w:val="00A07C2A"/>
    <w:rsid w:val="00A07E52"/>
    <w:rsid w:val="00A10DAA"/>
    <w:rsid w:val="00A1166B"/>
    <w:rsid w:val="00A119C3"/>
    <w:rsid w:val="00A11BB2"/>
    <w:rsid w:val="00A11FAB"/>
    <w:rsid w:val="00A126A9"/>
    <w:rsid w:val="00A143B0"/>
    <w:rsid w:val="00A1446D"/>
    <w:rsid w:val="00A1507D"/>
    <w:rsid w:val="00A162FA"/>
    <w:rsid w:val="00A17014"/>
    <w:rsid w:val="00A20B49"/>
    <w:rsid w:val="00A21130"/>
    <w:rsid w:val="00A21B51"/>
    <w:rsid w:val="00A23C1A"/>
    <w:rsid w:val="00A23C40"/>
    <w:rsid w:val="00A24E6F"/>
    <w:rsid w:val="00A256E6"/>
    <w:rsid w:val="00A261E2"/>
    <w:rsid w:val="00A263F8"/>
    <w:rsid w:val="00A3126E"/>
    <w:rsid w:val="00A3243A"/>
    <w:rsid w:val="00A32489"/>
    <w:rsid w:val="00A32650"/>
    <w:rsid w:val="00A329AB"/>
    <w:rsid w:val="00A34522"/>
    <w:rsid w:val="00A34601"/>
    <w:rsid w:val="00A3557A"/>
    <w:rsid w:val="00A363B5"/>
    <w:rsid w:val="00A371D7"/>
    <w:rsid w:val="00A40375"/>
    <w:rsid w:val="00A42EE5"/>
    <w:rsid w:val="00A44DD4"/>
    <w:rsid w:val="00A47230"/>
    <w:rsid w:val="00A51745"/>
    <w:rsid w:val="00A53054"/>
    <w:rsid w:val="00A5352E"/>
    <w:rsid w:val="00A545EB"/>
    <w:rsid w:val="00A5524E"/>
    <w:rsid w:val="00A55C84"/>
    <w:rsid w:val="00A55E7E"/>
    <w:rsid w:val="00A560F2"/>
    <w:rsid w:val="00A60E16"/>
    <w:rsid w:val="00A6542D"/>
    <w:rsid w:val="00A67AB9"/>
    <w:rsid w:val="00A67F20"/>
    <w:rsid w:val="00A70D45"/>
    <w:rsid w:val="00A712B8"/>
    <w:rsid w:val="00A71C6C"/>
    <w:rsid w:val="00A71E87"/>
    <w:rsid w:val="00A738E7"/>
    <w:rsid w:val="00A73C10"/>
    <w:rsid w:val="00A751FA"/>
    <w:rsid w:val="00A75BED"/>
    <w:rsid w:val="00A80EEE"/>
    <w:rsid w:val="00A81650"/>
    <w:rsid w:val="00A819E1"/>
    <w:rsid w:val="00A831F3"/>
    <w:rsid w:val="00A84C1E"/>
    <w:rsid w:val="00A85F5C"/>
    <w:rsid w:val="00A86EA6"/>
    <w:rsid w:val="00A87EB2"/>
    <w:rsid w:val="00A91A32"/>
    <w:rsid w:val="00A9508C"/>
    <w:rsid w:val="00A96873"/>
    <w:rsid w:val="00A96DB4"/>
    <w:rsid w:val="00A972BE"/>
    <w:rsid w:val="00A979AB"/>
    <w:rsid w:val="00AA352A"/>
    <w:rsid w:val="00AA437D"/>
    <w:rsid w:val="00AA536A"/>
    <w:rsid w:val="00AA5571"/>
    <w:rsid w:val="00AA565D"/>
    <w:rsid w:val="00AA6276"/>
    <w:rsid w:val="00AA62CD"/>
    <w:rsid w:val="00AA6ABF"/>
    <w:rsid w:val="00AB092D"/>
    <w:rsid w:val="00AB1BD0"/>
    <w:rsid w:val="00AB2B51"/>
    <w:rsid w:val="00AB2C79"/>
    <w:rsid w:val="00AB2CFA"/>
    <w:rsid w:val="00AB38FE"/>
    <w:rsid w:val="00AB4273"/>
    <w:rsid w:val="00AB619C"/>
    <w:rsid w:val="00AC0824"/>
    <w:rsid w:val="00AC19A6"/>
    <w:rsid w:val="00AC2794"/>
    <w:rsid w:val="00AC2C0B"/>
    <w:rsid w:val="00AC523F"/>
    <w:rsid w:val="00AC589B"/>
    <w:rsid w:val="00AC6AEF"/>
    <w:rsid w:val="00AC6DA5"/>
    <w:rsid w:val="00AC70B4"/>
    <w:rsid w:val="00AC7D5C"/>
    <w:rsid w:val="00AD083A"/>
    <w:rsid w:val="00AD1A91"/>
    <w:rsid w:val="00AD275A"/>
    <w:rsid w:val="00AD336D"/>
    <w:rsid w:val="00AD4084"/>
    <w:rsid w:val="00AD4774"/>
    <w:rsid w:val="00AD5E5D"/>
    <w:rsid w:val="00AD7768"/>
    <w:rsid w:val="00AD7B05"/>
    <w:rsid w:val="00AD7DE7"/>
    <w:rsid w:val="00AE03E5"/>
    <w:rsid w:val="00AE1D29"/>
    <w:rsid w:val="00AE3645"/>
    <w:rsid w:val="00AE391E"/>
    <w:rsid w:val="00AE4BC3"/>
    <w:rsid w:val="00AE5BE1"/>
    <w:rsid w:val="00AF164B"/>
    <w:rsid w:val="00AF2BE5"/>
    <w:rsid w:val="00AF3E69"/>
    <w:rsid w:val="00AF67C0"/>
    <w:rsid w:val="00AF6E5C"/>
    <w:rsid w:val="00B00421"/>
    <w:rsid w:val="00B01530"/>
    <w:rsid w:val="00B02CD6"/>
    <w:rsid w:val="00B0777C"/>
    <w:rsid w:val="00B114AE"/>
    <w:rsid w:val="00B117C4"/>
    <w:rsid w:val="00B11A09"/>
    <w:rsid w:val="00B12F00"/>
    <w:rsid w:val="00B13168"/>
    <w:rsid w:val="00B1463E"/>
    <w:rsid w:val="00B15109"/>
    <w:rsid w:val="00B15DD6"/>
    <w:rsid w:val="00B15F21"/>
    <w:rsid w:val="00B17A91"/>
    <w:rsid w:val="00B17E0D"/>
    <w:rsid w:val="00B21BC3"/>
    <w:rsid w:val="00B232B0"/>
    <w:rsid w:val="00B249D1"/>
    <w:rsid w:val="00B25837"/>
    <w:rsid w:val="00B25888"/>
    <w:rsid w:val="00B25A8D"/>
    <w:rsid w:val="00B264BF"/>
    <w:rsid w:val="00B2655B"/>
    <w:rsid w:val="00B266FC"/>
    <w:rsid w:val="00B27250"/>
    <w:rsid w:val="00B3094E"/>
    <w:rsid w:val="00B314BD"/>
    <w:rsid w:val="00B35A56"/>
    <w:rsid w:val="00B35CFF"/>
    <w:rsid w:val="00B3756E"/>
    <w:rsid w:val="00B37D5E"/>
    <w:rsid w:val="00B417E9"/>
    <w:rsid w:val="00B430CA"/>
    <w:rsid w:val="00B477DD"/>
    <w:rsid w:val="00B5050B"/>
    <w:rsid w:val="00B51483"/>
    <w:rsid w:val="00B51AC8"/>
    <w:rsid w:val="00B539CC"/>
    <w:rsid w:val="00B552BA"/>
    <w:rsid w:val="00B562B7"/>
    <w:rsid w:val="00B60918"/>
    <w:rsid w:val="00B60BE0"/>
    <w:rsid w:val="00B61747"/>
    <w:rsid w:val="00B6225A"/>
    <w:rsid w:val="00B626F7"/>
    <w:rsid w:val="00B6350E"/>
    <w:rsid w:val="00B65D55"/>
    <w:rsid w:val="00B6716A"/>
    <w:rsid w:val="00B67DEF"/>
    <w:rsid w:val="00B70C9B"/>
    <w:rsid w:val="00B71549"/>
    <w:rsid w:val="00B737F1"/>
    <w:rsid w:val="00B76AC0"/>
    <w:rsid w:val="00B76F08"/>
    <w:rsid w:val="00B778FA"/>
    <w:rsid w:val="00B80809"/>
    <w:rsid w:val="00B81F16"/>
    <w:rsid w:val="00B82091"/>
    <w:rsid w:val="00B838E7"/>
    <w:rsid w:val="00B83C6E"/>
    <w:rsid w:val="00B84A1B"/>
    <w:rsid w:val="00B84E0A"/>
    <w:rsid w:val="00B866E0"/>
    <w:rsid w:val="00B87979"/>
    <w:rsid w:val="00B9024C"/>
    <w:rsid w:val="00B9052F"/>
    <w:rsid w:val="00B90AC4"/>
    <w:rsid w:val="00B9218B"/>
    <w:rsid w:val="00B92301"/>
    <w:rsid w:val="00B92858"/>
    <w:rsid w:val="00B94C46"/>
    <w:rsid w:val="00B966B0"/>
    <w:rsid w:val="00B96BF6"/>
    <w:rsid w:val="00B9772D"/>
    <w:rsid w:val="00BA02EC"/>
    <w:rsid w:val="00BA036E"/>
    <w:rsid w:val="00BA0C5F"/>
    <w:rsid w:val="00BA133F"/>
    <w:rsid w:val="00BA2949"/>
    <w:rsid w:val="00BA29D3"/>
    <w:rsid w:val="00BA2D2F"/>
    <w:rsid w:val="00BA35C6"/>
    <w:rsid w:val="00BA4402"/>
    <w:rsid w:val="00BA501F"/>
    <w:rsid w:val="00BA5130"/>
    <w:rsid w:val="00BA5AA8"/>
    <w:rsid w:val="00BA62DA"/>
    <w:rsid w:val="00BB01B1"/>
    <w:rsid w:val="00BB3B91"/>
    <w:rsid w:val="00BB4FA8"/>
    <w:rsid w:val="00BB50B8"/>
    <w:rsid w:val="00BB6480"/>
    <w:rsid w:val="00BB704C"/>
    <w:rsid w:val="00BB773B"/>
    <w:rsid w:val="00BB7B75"/>
    <w:rsid w:val="00BB7D9A"/>
    <w:rsid w:val="00BC011B"/>
    <w:rsid w:val="00BC0ACB"/>
    <w:rsid w:val="00BC1C0C"/>
    <w:rsid w:val="00BC2093"/>
    <w:rsid w:val="00BC33C9"/>
    <w:rsid w:val="00BC34FE"/>
    <w:rsid w:val="00BC4666"/>
    <w:rsid w:val="00BC514C"/>
    <w:rsid w:val="00BC5499"/>
    <w:rsid w:val="00BC5E40"/>
    <w:rsid w:val="00BC60F6"/>
    <w:rsid w:val="00BD106A"/>
    <w:rsid w:val="00BD12D6"/>
    <w:rsid w:val="00BD1B0E"/>
    <w:rsid w:val="00BD3E52"/>
    <w:rsid w:val="00BD46EC"/>
    <w:rsid w:val="00BD475C"/>
    <w:rsid w:val="00BD52F4"/>
    <w:rsid w:val="00BD5E2C"/>
    <w:rsid w:val="00BD77C7"/>
    <w:rsid w:val="00BE0652"/>
    <w:rsid w:val="00BE0D8B"/>
    <w:rsid w:val="00BE1AB8"/>
    <w:rsid w:val="00BE4C72"/>
    <w:rsid w:val="00BE742C"/>
    <w:rsid w:val="00BE7CCA"/>
    <w:rsid w:val="00BF047E"/>
    <w:rsid w:val="00BF1EDD"/>
    <w:rsid w:val="00BF1FAE"/>
    <w:rsid w:val="00BF221B"/>
    <w:rsid w:val="00BF26F6"/>
    <w:rsid w:val="00BF35C6"/>
    <w:rsid w:val="00BF3794"/>
    <w:rsid w:val="00BF4B67"/>
    <w:rsid w:val="00BF4CE3"/>
    <w:rsid w:val="00BF5591"/>
    <w:rsid w:val="00BF724C"/>
    <w:rsid w:val="00BF7845"/>
    <w:rsid w:val="00C01F49"/>
    <w:rsid w:val="00C034D4"/>
    <w:rsid w:val="00C05FAA"/>
    <w:rsid w:val="00C06896"/>
    <w:rsid w:val="00C134B7"/>
    <w:rsid w:val="00C13608"/>
    <w:rsid w:val="00C13C15"/>
    <w:rsid w:val="00C13F76"/>
    <w:rsid w:val="00C17CB4"/>
    <w:rsid w:val="00C2362A"/>
    <w:rsid w:val="00C23830"/>
    <w:rsid w:val="00C2706B"/>
    <w:rsid w:val="00C27A5C"/>
    <w:rsid w:val="00C319C2"/>
    <w:rsid w:val="00C324F2"/>
    <w:rsid w:val="00C32826"/>
    <w:rsid w:val="00C32D54"/>
    <w:rsid w:val="00C35865"/>
    <w:rsid w:val="00C35E51"/>
    <w:rsid w:val="00C35F59"/>
    <w:rsid w:val="00C40283"/>
    <w:rsid w:val="00C42061"/>
    <w:rsid w:val="00C44E32"/>
    <w:rsid w:val="00C4602A"/>
    <w:rsid w:val="00C46871"/>
    <w:rsid w:val="00C46FE2"/>
    <w:rsid w:val="00C53A75"/>
    <w:rsid w:val="00C544D5"/>
    <w:rsid w:val="00C54591"/>
    <w:rsid w:val="00C60E59"/>
    <w:rsid w:val="00C61B65"/>
    <w:rsid w:val="00C6299E"/>
    <w:rsid w:val="00C636C3"/>
    <w:rsid w:val="00C649E7"/>
    <w:rsid w:val="00C64D0E"/>
    <w:rsid w:val="00C65377"/>
    <w:rsid w:val="00C664DF"/>
    <w:rsid w:val="00C66808"/>
    <w:rsid w:val="00C66813"/>
    <w:rsid w:val="00C676EF"/>
    <w:rsid w:val="00C71A47"/>
    <w:rsid w:val="00C738F2"/>
    <w:rsid w:val="00C73B29"/>
    <w:rsid w:val="00C7403D"/>
    <w:rsid w:val="00C75272"/>
    <w:rsid w:val="00C76BFF"/>
    <w:rsid w:val="00C80739"/>
    <w:rsid w:val="00C816D0"/>
    <w:rsid w:val="00C81EC5"/>
    <w:rsid w:val="00C836FC"/>
    <w:rsid w:val="00C8512F"/>
    <w:rsid w:val="00C85977"/>
    <w:rsid w:val="00C86E72"/>
    <w:rsid w:val="00C87697"/>
    <w:rsid w:val="00C929E2"/>
    <w:rsid w:val="00C93410"/>
    <w:rsid w:val="00C94B77"/>
    <w:rsid w:val="00C96570"/>
    <w:rsid w:val="00C9754F"/>
    <w:rsid w:val="00CA0EF3"/>
    <w:rsid w:val="00CA0FE4"/>
    <w:rsid w:val="00CA0FED"/>
    <w:rsid w:val="00CA6169"/>
    <w:rsid w:val="00CA6517"/>
    <w:rsid w:val="00CA78A8"/>
    <w:rsid w:val="00CB1828"/>
    <w:rsid w:val="00CB2568"/>
    <w:rsid w:val="00CB4E29"/>
    <w:rsid w:val="00CB5A62"/>
    <w:rsid w:val="00CC06EB"/>
    <w:rsid w:val="00CC20F6"/>
    <w:rsid w:val="00CC3D88"/>
    <w:rsid w:val="00CC7F03"/>
    <w:rsid w:val="00CD0AE9"/>
    <w:rsid w:val="00CD0F9F"/>
    <w:rsid w:val="00CD1236"/>
    <w:rsid w:val="00CD3D44"/>
    <w:rsid w:val="00CD3DC0"/>
    <w:rsid w:val="00CD45F6"/>
    <w:rsid w:val="00CD4D1C"/>
    <w:rsid w:val="00CD6B7C"/>
    <w:rsid w:val="00CD74FC"/>
    <w:rsid w:val="00CD7B69"/>
    <w:rsid w:val="00CE0CD5"/>
    <w:rsid w:val="00CE1A95"/>
    <w:rsid w:val="00CE28EB"/>
    <w:rsid w:val="00CE5897"/>
    <w:rsid w:val="00CF1C98"/>
    <w:rsid w:val="00CF3AE2"/>
    <w:rsid w:val="00CF3D1C"/>
    <w:rsid w:val="00CF6CD9"/>
    <w:rsid w:val="00D00129"/>
    <w:rsid w:val="00D00DE7"/>
    <w:rsid w:val="00D03B61"/>
    <w:rsid w:val="00D04AE9"/>
    <w:rsid w:val="00D05C81"/>
    <w:rsid w:val="00D10082"/>
    <w:rsid w:val="00D11535"/>
    <w:rsid w:val="00D11840"/>
    <w:rsid w:val="00D13CEE"/>
    <w:rsid w:val="00D150AF"/>
    <w:rsid w:val="00D1710F"/>
    <w:rsid w:val="00D1751F"/>
    <w:rsid w:val="00D20957"/>
    <w:rsid w:val="00D22EE9"/>
    <w:rsid w:val="00D23609"/>
    <w:rsid w:val="00D30961"/>
    <w:rsid w:val="00D31C92"/>
    <w:rsid w:val="00D3229D"/>
    <w:rsid w:val="00D324B0"/>
    <w:rsid w:val="00D32DFC"/>
    <w:rsid w:val="00D332A9"/>
    <w:rsid w:val="00D337F4"/>
    <w:rsid w:val="00D36F18"/>
    <w:rsid w:val="00D37DBE"/>
    <w:rsid w:val="00D4243D"/>
    <w:rsid w:val="00D42B36"/>
    <w:rsid w:val="00D4340E"/>
    <w:rsid w:val="00D4352E"/>
    <w:rsid w:val="00D44E9D"/>
    <w:rsid w:val="00D46027"/>
    <w:rsid w:val="00D460C5"/>
    <w:rsid w:val="00D470FA"/>
    <w:rsid w:val="00D47DF5"/>
    <w:rsid w:val="00D512D1"/>
    <w:rsid w:val="00D51C13"/>
    <w:rsid w:val="00D54521"/>
    <w:rsid w:val="00D5538F"/>
    <w:rsid w:val="00D55541"/>
    <w:rsid w:val="00D55623"/>
    <w:rsid w:val="00D5687D"/>
    <w:rsid w:val="00D56BAE"/>
    <w:rsid w:val="00D6084C"/>
    <w:rsid w:val="00D629B2"/>
    <w:rsid w:val="00D643E4"/>
    <w:rsid w:val="00D64E39"/>
    <w:rsid w:val="00D6597E"/>
    <w:rsid w:val="00D66914"/>
    <w:rsid w:val="00D74D96"/>
    <w:rsid w:val="00D74E68"/>
    <w:rsid w:val="00D7548E"/>
    <w:rsid w:val="00D75D6F"/>
    <w:rsid w:val="00D764F1"/>
    <w:rsid w:val="00D82A45"/>
    <w:rsid w:val="00D83AA2"/>
    <w:rsid w:val="00D8675B"/>
    <w:rsid w:val="00D9091A"/>
    <w:rsid w:val="00D92254"/>
    <w:rsid w:val="00D94D10"/>
    <w:rsid w:val="00D95D7E"/>
    <w:rsid w:val="00D96058"/>
    <w:rsid w:val="00D9645D"/>
    <w:rsid w:val="00D96C8E"/>
    <w:rsid w:val="00D973A4"/>
    <w:rsid w:val="00D97643"/>
    <w:rsid w:val="00DA11EF"/>
    <w:rsid w:val="00DA158D"/>
    <w:rsid w:val="00DA1C44"/>
    <w:rsid w:val="00DA2D3E"/>
    <w:rsid w:val="00DA3168"/>
    <w:rsid w:val="00DA3368"/>
    <w:rsid w:val="00DA39D1"/>
    <w:rsid w:val="00DA4030"/>
    <w:rsid w:val="00DA4BE0"/>
    <w:rsid w:val="00DA5B47"/>
    <w:rsid w:val="00DA6AD1"/>
    <w:rsid w:val="00DB0177"/>
    <w:rsid w:val="00DB09D9"/>
    <w:rsid w:val="00DB31BA"/>
    <w:rsid w:val="00DB3AF9"/>
    <w:rsid w:val="00DB48B1"/>
    <w:rsid w:val="00DB4955"/>
    <w:rsid w:val="00DB5796"/>
    <w:rsid w:val="00DB679C"/>
    <w:rsid w:val="00DB7C62"/>
    <w:rsid w:val="00DB7DEB"/>
    <w:rsid w:val="00DB7F37"/>
    <w:rsid w:val="00DC02CF"/>
    <w:rsid w:val="00DC067B"/>
    <w:rsid w:val="00DC43CB"/>
    <w:rsid w:val="00DC592C"/>
    <w:rsid w:val="00DC6396"/>
    <w:rsid w:val="00DC6807"/>
    <w:rsid w:val="00DD08F5"/>
    <w:rsid w:val="00DD0C93"/>
    <w:rsid w:val="00DD1257"/>
    <w:rsid w:val="00DD1848"/>
    <w:rsid w:val="00DD2F14"/>
    <w:rsid w:val="00DD33EC"/>
    <w:rsid w:val="00DD6664"/>
    <w:rsid w:val="00DD6A42"/>
    <w:rsid w:val="00DD6C88"/>
    <w:rsid w:val="00DD7E5A"/>
    <w:rsid w:val="00DE2F73"/>
    <w:rsid w:val="00DE3E46"/>
    <w:rsid w:val="00DE4AB2"/>
    <w:rsid w:val="00DE6B62"/>
    <w:rsid w:val="00DE6DDD"/>
    <w:rsid w:val="00DE7314"/>
    <w:rsid w:val="00DF0295"/>
    <w:rsid w:val="00DF24DC"/>
    <w:rsid w:val="00DF268E"/>
    <w:rsid w:val="00DF2D20"/>
    <w:rsid w:val="00DF3381"/>
    <w:rsid w:val="00DF3494"/>
    <w:rsid w:val="00DF67E6"/>
    <w:rsid w:val="00DF715C"/>
    <w:rsid w:val="00E00432"/>
    <w:rsid w:val="00E00C69"/>
    <w:rsid w:val="00E03725"/>
    <w:rsid w:val="00E03786"/>
    <w:rsid w:val="00E04808"/>
    <w:rsid w:val="00E05F1B"/>
    <w:rsid w:val="00E06F1C"/>
    <w:rsid w:val="00E07254"/>
    <w:rsid w:val="00E07691"/>
    <w:rsid w:val="00E15274"/>
    <w:rsid w:val="00E16C73"/>
    <w:rsid w:val="00E207E7"/>
    <w:rsid w:val="00E208D6"/>
    <w:rsid w:val="00E21275"/>
    <w:rsid w:val="00E2237F"/>
    <w:rsid w:val="00E224A5"/>
    <w:rsid w:val="00E239DC"/>
    <w:rsid w:val="00E24E23"/>
    <w:rsid w:val="00E255FF"/>
    <w:rsid w:val="00E26D45"/>
    <w:rsid w:val="00E27CCF"/>
    <w:rsid w:val="00E30125"/>
    <w:rsid w:val="00E30962"/>
    <w:rsid w:val="00E33769"/>
    <w:rsid w:val="00E341A3"/>
    <w:rsid w:val="00E37B5F"/>
    <w:rsid w:val="00E41205"/>
    <w:rsid w:val="00E4239E"/>
    <w:rsid w:val="00E42851"/>
    <w:rsid w:val="00E44147"/>
    <w:rsid w:val="00E44AE8"/>
    <w:rsid w:val="00E44D78"/>
    <w:rsid w:val="00E4581D"/>
    <w:rsid w:val="00E45A03"/>
    <w:rsid w:val="00E45AF7"/>
    <w:rsid w:val="00E46178"/>
    <w:rsid w:val="00E464D1"/>
    <w:rsid w:val="00E510A9"/>
    <w:rsid w:val="00E513F3"/>
    <w:rsid w:val="00E51DB1"/>
    <w:rsid w:val="00E523B5"/>
    <w:rsid w:val="00E53FBA"/>
    <w:rsid w:val="00E55936"/>
    <w:rsid w:val="00E5594F"/>
    <w:rsid w:val="00E55BC7"/>
    <w:rsid w:val="00E55F3E"/>
    <w:rsid w:val="00E60478"/>
    <w:rsid w:val="00E60ACC"/>
    <w:rsid w:val="00E615BD"/>
    <w:rsid w:val="00E632D0"/>
    <w:rsid w:val="00E6482A"/>
    <w:rsid w:val="00E648D0"/>
    <w:rsid w:val="00E65772"/>
    <w:rsid w:val="00E65ED0"/>
    <w:rsid w:val="00E66494"/>
    <w:rsid w:val="00E6753A"/>
    <w:rsid w:val="00E704F3"/>
    <w:rsid w:val="00E71FB0"/>
    <w:rsid w:val="00E7252E"/>
    <w:rsid w:val="00E75B3D"/>
    <w:rsid w:val="00E75F6E"/>
    <w:rsid w:val="00E76164"/>
    <w:rsid w:val="00E779DF"/>
    <w:rsid w:val="00E804A6"/>
    <w:rsid w:val="00E820D7"/>
    <w:rsid w:val="00E83A4B"/>
    <w:rsid w:val="00E8526A"/>
    <w:rsid w:val="00E85F87"/>
    <w:rsid w:val="00E901E7"/>
    <w:rsid w:val="00E91D4D"/>
    <w:rsid w:val="00E952F7"/>
    <w:rsid w:val="00E95456"/>
    <w:rsid w:val="00E9638D"/>
    <w:rsid w:val="00E9644F"/>
    <w:rsid w:val="00E9692A"/>
    <w:rsid w:val="00E972CB"/>
    <w:rsid w:val="00E97A02"/>
    <w:rsid w:val="00E97B99"/>
    <w:rsid w:val="00EA08BA"/>
    <w:rsid w:val="00EA0B10"/>
    <w:rsid w:val="00EA2114"/>
    <w:rsid w:val="00EA36C1"/>
    <w:rsid w:val="00EB08FA"/>
    <w:rsid w:val="00EB2689"/>
    <w:rsid w:val="00EB3006"/>
    <w:rsid w:val="00EB3085"/>
    <w:rsid w:val="00EB369F"/>
    <w:rsid w:val="00EB43CE"/>
    <w:rsid w:val="00EB4EB5"/>
    <w:rsid w:val="00EB564A"/>
    <w:rsid w:val="00EB6CC2"/>
    <w:rsid w:val="00EB7065"/>
    <w:rsid w:val="00EB7138"/>
    <w:rsid w:val="00EB7DB7"/>
    <w:rsid w:val="00EC04DC"/>
    <w:rsid w:val="00EC166D"/>
    <w:rsid w:val="00EC1BBC"/>
    <w:rsid w:val="00EC1E36"/>
    <w:rsid w:val="00EC3B24"/>
    <w:rsid w:val="00EC5885"/>
    <w:rsid w:val="00ED1B6E"/>
    <w:rsid w:val="00ED2738"/>
    <w:rsid w:val="00ED27EE"/>
    <w:rsid w:val="00ED3908"/>
    <w:rsid w:val="00ED390C"/>
    <w:rsid w:val="00ED51F7"/>
    <w:rsid w:val="00ED5BB3"/>
    <w:rsid w:val="00ED73E8"/>
    <w:rsid w:val="00EE0AEA"/>
    <w:rsid w:val="00EE13CF"/>
    <w:rsid w:val="00EE2B2D"/>
    <w:rsid w:val="00EE2D55"/>
    <w:rsid w:val="00EE35BC"/>
    <w:rsid w:val="00EE4146"/>
    <w:rsid w:val="00EE4667"/>
    <w:rsid w:val="00EE4C59"/>
    <w:rsid w:val="00EE7778"/>
    <w:rsid w:val="00EF29C2"/>
    <w:rsid w:val="00EF2D6F"/>
    <w:rsid w:val="00EF74BF"/>
    <w:rsid w:val="00F0085E"/>
    <w:rsid w:val="00F01BAE"/>
    <w:rsid w:val="00F01DF5"/>
    <w:rsid w:val="00F043C3"/>
    <w:rsid w:val="00F075ED"/>
    <w:rsid w:val="00F101CE"/>
    <w:rsid w:val="00F119E3"/>
    <w:rsid w:val="00F1267E"/>
    <w:rsid w:val="00F16BBF"/>
    <w:rsid w:val="00F16D18"/>
    <w:rsid w:val="00F17E92"/>
    <w:rsid w:val="00F20154"/>
    <w:rsid w:val="00F20193"/>
    <w:rsid w:val="00F2020A"/>
    <w:rsid w:val="00F20218"/>
    <w:rsid w:val="00F2027F"/>
    <w:rsid w:val="00F20B5B"/>
    <w:rsid w:val="00F218C4"/>
    <w:rsid w:val="00F22629"/>
    <w:rsid w:val="00F23392"/>
    <w:rsid w:val="00F23801"/>
    <w:rsid w:val="00F24082"/>
    <w:rsid w:val="00F2459A"/>
    <w:rsid w:val="00F27656"/>
    <w:rsid w:val="00F30D6A"/>
    <w:rsid w:val="00F3171D"/>
    <w:rsid w:val="00F34484"/>
    <w:rsid w:val="00F348F5"/>
    <w:rsid w:val="00F35241"/>
    <w:rsid w:val="00F35495"/>
    <w:rsid w:val="00F357F6"/>
    <w:rsid w:val="00F36DE0"/>
    <w:rsid w:val="00F37860"/>
    <w:rsid w:val="00F401AB"/>
    <w:rsid w:val="00F404DD"/>
    <w:rsid w:val="00F41516"/>
    <w:rsid w:val="00F4372E"/>
    <w:rsid w:val="00F448DE"/>
    <w:rsid w:val="00F44D7A"/>
    <w:rsid w:val="00F45823"/>
    <w:rsid w:val="00F46EE0"/>
    <w:rsid w:val="00F47412"/>
    <w:rsid w:val="00F475B7"/>
    <w:rsid w:val="00F50151"/>
    <w:rsid w:val="00F5024F"/>
    <w:rsid w:val="00F502AA"/>
    <w:rsid w:val="00F51218"/>
    <w:rsid w:val="00F51DC4"/>
    <w:rsid w:val="00F538CE"/>
    <w:rsid w:val="00F547E0"/>
    <w:rsid w:val="00F55965"/>
    <w:rsid w:val="00F55C26"/>
    <w:rsid w:val="00F61791"/>
    <w:rsid w:val="00F62FF2"/>
    <w:rsid w:val="00F637D2"/>
    <w:rsid w:val="00F64247"/>
    <w:rsid w:val="00F64661"/>
    <w:rsid w:val="00F64E01"/>
    <w:rsid w:val="00F652F0"/>
    <w:rsid w:val="00F702A0"/>
    <w:rsid w:val="00F7091D"/>
    <w:rsid w:val="00F714AE"/>
    <w:rsid w:val="00F75770"/>
    <w:rsid w:val="00F7607D"/>
    <w:rsid w:val="00F76ACE"/>
    <w:rsid w:val="00F76E3C"/>
    <w:rsid w:val="00F7756D"/>
    <w:rsid w:val="00F81277"/>
    <w:rsid w:val="00F813DF"/>
    <w:rsid w:val="00F83229"/>
    <w:rsid w:val="00F83378"/>
    <w:rsid w:val="00F85D4C"/>
    <w:rsid w:val="00F87259"/>
    <w:rsid w:val="00F903E1"/>
    <w:rsid w:val="00F9218C"/>
    <w:rsid w:val="00F92ABD"/>
    <w:rsid w:val="00F933A6"/>
    <w:rsid w:val="00F94059"/>
    <w:rsid w:val="00F947A2"/>
    <w:rsid w:val="00F94812"/>
    <w:rsid w:val="00F9504A"/>
    <w:rsid w:val="00F9625A"/>
    <w:rsid w:val="00F96BDA"/>
    <w:rsid w:val="00FA09F7"/>
    <w:rsid w:val="00FA23EC"/>
    <w:rsid w:val="00FA2CF8"/>
    <w:rsid w:val="00FA6B76"/>
    <w:rsid w:val="00FA73C0"/>
    <w:rsid w:val="00FA7812"/>
    <w:rsid w:val="00FB1415"/>
    <w:rsid w:val="00FB3ADC"/>
    <w:rsid w:val="00FB4262"/>
    <w:rsid w:val="00FB4732"/>
    <w:rsid w:val="00FB55A2"/>
    <w:rsid w:val="00FB5E6C"/>
    <w:rsid w:val="00FB758F"/>
    <w:rsid w:val="00FC1706"/>
    <w:rsid w:val="00FC1DA1"/>
    <w:rsid w:val="00FC3C02"/>
    <w:rsid w:val="00FC4193"/>
    <w:rsid w:val="00FC42E0"/>
    <w:rsid w:val="00FC5913"/>
    <w:rsid w:val="00FC786C"/>
    <w:rsid w:val="00FD0660"/>
    <w:rsid w:val="00FD1DCE"/>
    <w:rsid w:val="00FD241B"/>
    <w:rsid w:val="00FD2D8D"/>
    <w:rsid w:val="00FD3599"/>
    <w:rsid w:val="00FD3C0D"/>
    <w:rsid w:val="00FD4708"/>
    <w:rsid w:val="00FD51DE"/>
    <w:rsid w:val="00FD62A2"/>
    <w:rsid w:val="00FD6552"/>
    <w:rsid w:val="00FD7097"/>
    <w:rsid w:val="00FD786A"/>
    <w:rsid w:val="00FE03AF"/>
    <w:rsid w:val="00FE088A"/>
    <w:rsid w:val="00FE1F90"/>
    <w:rsid w:val="00FE450A"/>
    <w:rsid w:val="00FE456C"/>
    <w:rsid w:val="00FE6E5F"/>
    <w:rsid w:val="00FE7ABB"/>
    <w:rsid w:val="00FF0320"/>
    <w:rsid w:val="00FF0814"/>
    <w:rsid w:val="00FF0B8F"/>
    <w:rsid w:val="00FF0FB6"/>
    <w:rsid w:val="00FF12E8"/>
    <w:rsid w:val="00FF1C3E"/>
    <w:rsid w:val="00FF3A0C"/>
    <w:rsid w:val="00FF435E"/>
    <w:rsid w:val="00FF59A2"/>
    <w:rsid w:val="00FF615E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D18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5A62"/>
    <w:pPr>
      <w:widowControl w:val="0"/>
      <w:autoSpaceDE w:val="0"/>
      <w:autoSpaceDN w:val="0"/>
      <w:adjustRightInd w:val="0"/>
      <w:spacing w:line="280" w:lineRule="atLeast"/>
    </w:pPr>
    <w:rPr>
      <w:rFonts w:ascii="EYInterstate Light" w:hAnsi="EYInterstate Light"/>
      <w:sz w:val="24"/>
    </w:rPr>
  </w:style>
  <w:style w:type="paragraph" w:styleId="Heading1">
    <w:name w:val="heading 1"/>
    <w:basedOn w:val="Normal"/>
    <w:next w:val="Normal"/>
    <w:link w:val="Heading1Char"/>
    <w:qFormat/>
    <w:rsid w:val="00664943"/>
    <w:pPr>
      <w:keepNext/>
      <w:tabs>
        <w:tab w:val="left" w:pos="720"/>
      </w:tabs>
      <w:spacing w:after="240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664943"/>
    <w:pPr>
      <w:keepNext/>
      <w:numPr>
        <w:ilvl w:val="1"/>
        <w:numId w:val="4"/>
      </w:numPr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autoRedefine/>
    <w:qFormat/>
    <w:rsid w:val="002D7379"/>
    <w:pPr>
      <w:keepNext/>
      <w:outlineLvl w:val="2"/>
    </w:pPr>
    <w:rPr>
      <w:rFonts w:asciiTheme="minorHAnsi" w:hAnsiTheme="minorHAnsi" w:cs="Arial"/>
      <w:b/>
      <w:bCs/>
      <w:color w:val="000000" w:themeColor="text1"/>
    </w:rPr>
  </w:style>
  <w:style w:type="paragraph" w:styleId="Heading4">
    <w:name w:val="heading 4"/>
    <w:basedOn w:val="Heading1"/>
    <w:next w:val="Normal"/>
    <w:link w:val="Heading4Char"/>
    <w:autoRedefine/>
    <w:qFormat/>
    <w:rsid w:val="002D7379"/>
    <w:pPr>
      <w:spacing w:line="240" w:lineRule="exact"/>
      <w:outlineLvl w:val="3"/>
    </w:pPr>
    <w:rPr>
      <w:rFonts w:asciiTheme="minorHAnsi" w:hAnsiTheme="minorHAnsi"/>
      <w:b w:val="0"/>
      <w:i/>
      <w:color w:val="000000"/>
      <w:sz w:val="22"/>
    </w:rPr>
  </w:style>
  <w:style w:type="paragraph" w:styleId="Heading5">
    <w:name w:val="heading 5"/>
    <w:basedOn w:val="Heading1"/>
    <w:next w:val="Normal"/>
    <w:link w:val="Heading5Char"/>
    <w:qFormat/>
    <w:rsid w:val="00FA23EC"/>
    <w:pPr>
      <w:outlineLvl w:val="4"/>
    </w:pPr>
  </w:style>
  <w:style w:type="paragraph" w:styleId="Heading6">
    <w:name w:val="heading 6"/>
    <w:basedOn w:val="Heading3"/>
    <w:next w:val="Normal"/>
    <w:link w:val="Heading6Char"/>
    <w:qFormat/>
    <w:rsid w:val="00FA23EC"/>
    <w:p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FA23EC"/>
    <w:pPr>
      <w:spacing w:before="120" w:after="240"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FA23EC"/>
    <w:pPr>
      <w:spacing w:before="120" w:after="240"/>
      <w:outlineLvl w:val="7"/>
    </w:pPr>
    <w:rPr>
      <w:b/>
    </w:rPr>
  </w:style>
  <w:style w:type="paragraph" w:styleId="Heading9">
    <w:name w:val="heading 9"/>
    <w:basedOn w:val="Heading8"/>
    <w:next w:val="Normal"/>
    <w:link w:val="Heading9Char"/>
    <w:qFormat/>
    <w:rsid w:val="00FA23EC"/>
    <w:pPr>
      <w:pageBreakBefore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23EC"/>
    <w:pPr>
      <w:spacing w:after="120"/>
    </w:pPr>
  </w:style>
  <w:style w:type="paragraph" w:styleId="E-mailSignature">
    <w:name w:val="E-mail Signature"/>
    <w:basedOn w:val="Normal"/>
    <w:link w:val="E-mailSignatureChar"/>
    <w:rsid w:val="00FA23EC"/>
  </w:style>
  <w:style w:type="paragraph" w:customStyle="1" w:styleId="EYNormal">
    <w:name w:val="EY Normal"/>
    <w:link w:val="EYNormalChar"/>
    <w:rsid w:val="00B60918"/>
    <w:rPr>
      <w:rFonts w:ascii="EYInterstate Light" w:hAnsi="EYInterstate Light"/>
      <w:kern w:val="12"/>
      <w:szCs w:val="24"/>
    </w:rPr>
  </w:style>
  <w:style w:type="paragraph" w:customStyle="1" w:styleId="EYAppendiceBodytext">
    <w:name w:val="EY Appendice Body text"/>
    <w:basedOn w:val="EYNormal"/>
    <w:rsid w:val="00FA23EC"/>
    <w:pPr>
      <w:spacing w:after="240"/>
    </w:pPr>
  </w:style>
  <w:style w:type="paragraph" w:customStyle="1" w:styleId="EYAppendix">
    <w:name w:val="EY Appendix"/>
    <w:basedOn w:val="EYNormal"/>
    <w:next w:val="Normal"/>
    <w:rsid w:val="00ED51F7"/>
    <w:pPr>
      <w:numPr>
        <w:numId w:val="2"/>
      </w:numPr>
      <w:spacing w:after="360"/>
      <w:outlineLvl w:val="0"/>
    </w:pPr>
    <w:rPr>
      <w:rFonts w:ascii="EYInterstate Regular" w:hAnsi="EYInterstate Regular"/>
      <w:color w:val="808080"/>
      <w:sz w:val="32"/>
    </w:rPr>
  </w:style>
  <w:style w:type="paragraph" w:customStyle="1" w:styleId="EYAppendixHeading2">
    <w:name w:val="EY Appendix Heading 2"/>
    <w:basedOn w:val="EYNormal"/>
    <w:next w:val="EYAppendiceBodytext"/>
    <w:rsid w:val="00FA23EC"/>
    <w:pPr>
      <w:spacing w:after="120"/>
    </w:pPr>
    <w:rPr>
      <w:b/>
      <w:sz w:val="28"/>
    </w:rPr>
  </w:style>
  <w:style w:type="paragraph" w:customStyle="1" w:styleId="EYAppendixHeading3">
    <w:name w:val="EY Appendix Heading 3"/>
    <w:basedOn w:val="EYAppendixHeading2"/>
    <w:next w:val="EYAppendiceBodytext"/>
    <w:rsid w:val="00FA23EC"/>
    <w:rPr>
      <w:sz w:val="24"/>
    </w:rPr>
  </w:style>
  <w:style w:type="paragraph" w:customStyle="1" w:styleId="EYBodytextwithparaspace">
    <w:name w:val="EY Body text (with para space)"/>
    <w:basedOn w:val="EYNormal"/>
    <w:link w:val="EYBodytextwithparaspaceChar"/>
    <w:rsid w:val="00504137"/>
    <w:pPr>
      <w:numPr>
        <w:ilvl w:val="4"/>
        <w:numId w:val="9"/>
      </w:numPr>
      <w:spacing w:after="240"/>
    </w:pPr>
  </w:style>
  <w:style w:type="character" w:customStyle="1" w:styleId="EYBodytextwithoutparaspaceCharChar">
    <w:name w:val="EY Body text (without para space) Char Char"/>
    <w:basedOn w:val="DefaultParagraphFont"/>
    <w:link w:val="EYBodytextwithoutparaspace"/>
    <w:rsid w:val="00FA23EC"/>
    <w:rPr>
      <w:rFonts w:ascii="EYInterstate Light" w:hAnsi="EYInterstate Light"/>
      <w:kern w:val="12"/>
      <w:szCs w:val="24"/>
    </w:rPr>
  </w:style>
  <w:style w:type="character" w:customStyle="1" w:styleId="EYBodytextwithparaspaceChar">
    <w:name w:val="EY Body text (with para space) Char"/>
    <w:basedOn w:val="EYBodytextwithoutparaspaceCharChar"/>
    <w:link w:val="EYBodytextwithparaspace"/>
    <w:rsid w:val="00FA23EC"/>
    <w:rPr>
      <w:rFonts w:ascii="EYInterstate Light" w:hAnsi="EYInterstate Light"/>
      <w:kern w:val="12"/>
      <w:szCs w:val="24"/>
    </w:rPr>
  </w:style>
  <w:style w:type="paragraph" w:customStyle="1" w:styleId="EYBodytextwithoutparaspace">
    <w:name w:val="EY Body text (without para space)"/>
    <w:basedOn w:val="EYNormal"/>
    <w:link w:val="EYBodytextwithoutparaspaceCharChar"/>
    <w:rsid w:val="00504137"/>
  </w:style>
  <w:style w:type="paragraph" w:customStyle="1" w:styleId="EYBoldsubjectheading">
    <w:name w:val="EY Bold subject heading"/>
    <w:basedOn w:val="EYNormal"/>
    <w:next w:val="EYBodytextwithparaspace"/>
    <w:link w:val="EYBoldsubjectheadingChar"/>
    <w:rsid w:val="00FA23EC"/>
    <w:pPr>
      <w:spacing w:after="480" w:line="260" w:lineRule="exact"/>
    </w:pPr>
    <w:rPr>
      <w:b/>
      <w:sz w:val="26"/>
    </w:rPr>
  </w:style>
  <w:style w:type="character" w:customStyle="1" w:styleId="EYBoldsubjectheadingChar">
    <w:name w:val="EY Bold subject heading Char"/>
    <w:basedOn w:val="DefaultParagraphFont"/>
    <w:link w:val="EYBoldsubjectheading"/>
    <w:rsid w:val="00FA23EC"/>
    <w:rPr>
      <w:rFonts w:ascii="EYInterstate Light" w:hAnsi="EYInterstate Light"/>
      <w:b/>
      <w:kern w:val="12"/>
      <w:sz w:val="26"/>
      <w:szCs w:val="24"/>
      <w:lang w:val="en-GB" w:eastAsia="en-US" w:bidi="ar-SA"/>
    </w:rPr>
  </w:style>
  <w:style w:type="paragraph" w:customStyle="1" w:styleId="EYBulletedList1">
    <w:name w:val="EY Bulleted List 1"/>
    <w:rsid w:val="00C664DF"/>
    <w:pPr>
      <w:numPr>
        <w:numId w:val="10"/>
      </w:numPr>
    </w:pPr>
    <w:rPr>
      <w:rFonts w:ascii="EYInterstate Light" w:hAnsi="EYInterstate Light"/>
      <w:kern w:val="12"/>
      <w:szCs w:val="24"/>
    </w:rPr>
  </w:style>
  <w:style w:type="paragraph" w:customStyle="1" w:styleId="EYBulletedList2">
    <w:name w:val="EY Bulleted List 2"/>
    <w:rsid w:val="00C664DF"/>
    <w:pPr>
      <w:numPr>
        <w:ilvl w:val="1"/>
        <w:numId w:val="10"/>
      </w:numPr>
    </w:pPr>
    <w:rPr>
      <w:rFonts w:ascii="EYInterstate Light" w:hAnsi="EYInterstate Light"/>
      <w:kern w:val="12"/>
      <w:szCs w:val="24"/>
    </w:rPr>
  </w:style>
  <w:style w:type="paragraph" w:customStyle="1" w:styleId="EYBulletedList3">
    <w:name w:val="EY Bulleted List 3"/>
    <w:rsid w:val="00C664DF"/>
    <w:pPr>
      <w:numPr>
        <w:ilvl w:val="2"/>
        <w:numId w:val="10"/>
      </w:numPr>
    </w:pPr>
    <w:rPr>
      <w:rFonts w:ascii="EYInterstate Light" w:hAnsi="EYInterstate Light"/>
      <w:kern w:val="12"/>
      <w:szCs w:val="24"/>
    </w:rPr>
  </w:style>
  <w:style w:type="paragraph" w:customStyle="1" w:styleId="EYBusinessaddress">
    <w:name w:val="EY Business address"/>
    <w:basedOn w:val="EYNormal"/>
    <w:rsid w:val="00FA23EC"/>
    <w:pPr>
      <w:spacing w:line="170" w:lineRule="atLeast"/>
    </w:pPr>
    <w:rPr>
      <w:color w:val="666666"/>
      <w:sz w:val="15"/>
    </w:rPr>
  </w:style>
  <w:style w:type="paragraph" w:customStyle="1" w:styleId="EYBusinessaddressbold">
    <w:name w:val="EY Business address (bold)"/>
    <w:basedOn w:val="EYBusinessaddress"/>
    <w:next w:val="EYBusinessaddress"/>
    <w:rsid w:val="00FA23EC"/>
    <w:rPr>
      <w:b/>
    </w:rPr>
  </w:style>
  <w:style w:type="paragraph" w:customStyle="1" w:styleId="EYClosure">
    <w:name w:val="EY Closure"/>
    <w:basedOn w:val="EYBodytextwithoutparaspace"/>
    <w:next w:val="EYBodytextwithoutparaspace"/>
    <w:rsid w:val="00FA23EC"/>
    <w:pPr>
      <w:spacing w:after="1040" w:line="260" w:lineRule="exact"/>
    </w:pPr>
  </w:style>
  <w:style w:type="paragraph" w:customStyle="1" w:styleId="EYContents">
    <w:name w:val="EY Contents"/>
    <w:basedOn w:val="EYNormal"/>
    <w:next w:val="Normal"/>
    <w:rsid w:val="00ED51F7"/>
    <w:pPr>
      <w:keepNext/>
      <w:spacing w:after="240"/>
      <w:outlineLvl w:val="0"/>
    </w:pPr>
    <w:rPr>
      <w:rFonts w:ascii="EYInterstate Regular" w:hAnsi="EYInterstate Regular"/>
      <w:color w:val="808080"/>
      <w:sz w:val="28"/>
    </w:rPr>
  </w:style>
  <w:style w:type="paragraph" w:customStyle="1" w:styleId="EYContentsContinued">
    <w:name w:val="EY Contents (Continued)"/>
    <w:basedOn w:val="EYContents"/>
    <w:rsid w:val="00ED51F7"/>
    <w:pPr>
      <w:outlineLvl w:val="9"/>
    </w:pPr>
    <w:rPr>
      <w:sz w:val="16"/>
    </w:rPr>
  </w:style>
  <w:style w:type="paragraph" w:customStyle="1" w:styleId="EYCoverTitle">
    <w:name w:val="EY Cover Title"/>
    <w:rsid w:val="00ED51F7"/>
    <w:pPr>
      <w:tabs>
        <w:tab w:val="right" w:pos="6750"/>
      </w:tabs>
      <w:spacing w:line="560" w:lineRule="exact"/>
    </w:pPr>
    <w:rPr>
      <w:rFonts w:ascii="EYInterstate Regular" w:hAnsi="EYInterstate Regular"/>
      <w:color w:val="808080"/>
      <w:sz w:val="48"/>
      <w:szCs w:val="48"/>
    </w:rPr>
  </w:style>
  <w:style w:type="paragraph" w:customStyle="1" w:styleId="EYSub-title">
    <w:name w:val="EY Sub-title"/>
    <w:basedOn w:val="EYCoverTitle"/>
    <w:rsid w:val="00FA23EC"/>
    <w:pPr>
      <w:spacing w:after="360"/>
    </w:pPr>
    <w:rPr>
      <w:b/>
      <w:bCs/>
      <w:color w:val="auto"/>
      <w:kern w:val="28"/>
      <w:sz w:val="22"/>
      <w:szCs w:val="32"/>
    </w:rPr>
  </w:style>
  <w:style w:type="paragraph" w:customStyle="1" w:styleId="EYDate">
    <w:name w:val="EY Date"/>
    <w:basedOn w:val="EYSub-title"/>
    <w:rsid w:val="00FA23EC"/>
    <w:pPr>
      <w:suppressAutoHyphens/>
    </w:pPr>
    <w:rPr>
      <w:sz w:val="20"/>
    </w:rPr>
  </w:style>
  <w:style w:type="paragraph" w:customStyle="1" w:styleId="EYFooterinfo">
    <w:name w:val="EY Footer info"/>
    <w:basedOn w:val="EYNormal"/>
    <w:rsid w:val="00ED51F7"/>
    <w:pPr>
      <w:suppressAutoHyphens/>
    </w:pPr>
    <w:rPr>
      <w:color w:val="808080"/>
      <w:sz w:val="12"/>
    </w:rPr>
  </w:style>
  <w:style w:type="paragraph" w:customStyle="1" w:styleId="EYHeading1">
    <w:name w:val="EY Heading 1"/>
    <w:basedOn w:val="EYNormal"/>
    <w:next w:val="Normal"/>
    <w:qFormat/>
    <w:rsid w:val="00ED51F7"/>
    <w:pPr>
      <w:pageBreakBefore/>
      <w:numPr>
        <w:numId w:val="3"/>
      </w:numPr>
      <w:tabs>
        <w:tab w:val="clear" w:pos="850"/>
        <w:tab w:val="num" w:pos="0"/>
      </w:tabs>
      <w:spacing w:after="360"/>
      <w:ind w:left="0"/>
    </w:pPr>
    <w:rPr>
      <w:rFonts w:ascii="EYInterstate Regular" w:hAnsi="EYInterstate Regular"/>
      <w:color w:val="808080"/>
      <w:sz w:val="32"/>
    </w:rPr>
  </w:style>
  <w:style w:type="paragraph" w:customStyle="1" w:styleId="EYHeading2">
    <w:name w:val="EY Heading 2"/>
    <w:basedOn w:val="EYHeading1"/>
    <w:next w:val="Normal"/>
    <w:qFormat/>
    <w:rsid w:val="00664943"/>
    <w:pPr>
      <w:keepNext/>
      <w:pageBreakBefore w:val="0"/>
      <w:numPr>
        <w:ilvl w:val="1"/>
      </w:numPr>
      <w:spacing w:before="120" w:after="120"/>
      <w:outlineLvl w:val="1"/>
    </w:pPr>
    <w:rPr>
      <w:color w:val="auto"/>
      <w:sz w:val="28"/>
    </w:rPr>
  </w:style>
  <w:style w:type="paragraph" w:customStyle="1" w:styleId="EYHeading3">
    <w:name w:val="EY Heading 3"/>
    <w:basedOn w:val="EYHeading1"/>
    <w:next w:val="Normal"/>
    <w:qFormat/>
    <w:rsid w:val="00664943"/>
    <w:pPr>
      <w:keepNext/>
      <w:pageBreakBefore w:val="0"/>
      <w:numPr>
        <w:ilvl w:val="2"/>
      </w:numPr>
      <w:spacing w:before="120" w:after="120"/>
      <w:outlineLvl w:val="2"/>
    </w:pPr>
    <w:rPr>
      <w:color w:val="auto"/>
      <w:sz w:val="26"/>
    </w:rPr>
  </w:style>
  <w:style w:type="paragraph" w:customStyle="1" w:styleId="EYHeading4">
    <w:name w:val="EY Heading 4"/>
    <w:basedOn w:val="EYHeading3"/>
    <w:qFormat/>
    <w:rsid w:val="00664943"/>
    <w:pPr>
      <w:numPr>
        <w:ilvl w:val="3"/>
      </w:numPr>
      <w:outlineLvl w:val="3"/>
    </w:pPr>
    <w:rPr>
      <w:sz w:val="22"/>
    </w:rPr>
  </w:style>
  <w:style w:type="paragraph" w:customStyle="1" w:styleId="EYIndent1">
    <w:name w:val="EY Indent 1"/>
    <w:basedOn w:val="EYNormal"/>
    <w:rsid w:val="00664943"/>
    <w:pPr>
      <w:spacing w:after="240"/>
      <w:ind w:left="425"/>
    </w:pPr>
  </w:style>
  <w:style w:type="paragraph" w:customStyle="1" w:styleId="EYIndent2">
    <w:name w:val="EY Indent 2"/>
    <w:basedOn w:val="EYIndent1"/>
    <w:rsid w:val="00664943"/>
    <w:pPr>
      <w:ind w:left="851"/>
    </w:pPr>
  </w:style>
  <w:style w:type="paragraph" w:customStyle="1" w:styleId="EYIndent3">
    <w:name w:val="EY Indent 3"/>
    <w:basedOn w:val="EYIndent1"/>
    <w:rsid w:val="00FA23EC"/>
    <w:pPr>
      <w:ind w:left="1276"/>
    </w:pPr>
  </w:style>
  <w:style w:type="paragraph" w:customStyle="1" w:styleId="EYNumber">
    <w:name w:val="EY Number"/>
    <w:basedOn w:val="Normal"/>
    <w:rsid w:val="00111B7C"/>
    <w:pPr>
      <w:widowControl/>
      <w:numPr>
        <w:numId w:val="6"/>
      </w:numPr>
      <w:autoSpaceDE/>
      <w:autoSpaceDN/>
      <w:adjustRightInd/>
      <w:spacing w:line="240" w:lineRule="auto"/>
    </w:pPr>
    <w:rPr>
      <w:kern w:val="12"/>
      <w:sz w:val="20"/>
      <w:szCs w:val="24"/>
    </w:rPr>
  </w:style>
  <w:style w:type="paragraph" w:customStyle="1" w:styleId="EYLetter">
    <w:name w:val="EY Letter"/>
    <w:basedOn w:val="EYNumber"/>
    <w:rsid w:val="00B60918"/>
    <w:pPr>
      <w:numPr>
        <w:ilvl w:val="1"/>
      </w:numPr>
    </w:pPr>
  </w:style>
  <w:style w:type="paragraph" w:customStyle="1" w:styleId="EYLetterText">
    <w:name w:val="EY Letter Text"/>
    <w:basedOn w:val="EYNormal"/>
    <w:rsid w:val="00FA23EC"/>
    <w:pPr>
      <w:suppressAutoHyphens/>
      <w:spacing w:after="240"/>
    </w:pPr>
  </w:style>
  <w:style w:type="character" w:customStyle="1" w:styleId="EYNormalChar">
    <w:name w:val="EY Normal Char"/>
    <w:basedOn w:val="DefaultParagraphFont"/>
    <w:link w:val="EYNormal"/>
    <w:rsid w:val="00664943"/>
    <w:rPr>
      <w:rFonts w:ascii="EYInterstate Light" w:hAnsi="EYInterstate Light"/>
      <w:kern w:val="12"/>
      <w:szCs w:val="24"/>
    </w:rPr>
  </w:style>
  <w:style w:type="paragraph" w:customStyle="1" w:styleId="EYPrivate">
    <w:name w:val="EY Private"/>
    <w:basedOn w:val="EYNormal"/>
    <w:rsid w:val="00FA23EC"/>
    <w:pPr>
      <w:suppressAutoHyphens/>
    </w:pPr>
    <w:rPr>
      <w:b/>
    </w:rPr>
  </w:style>
  <w:style w:type="paragraph" w:customStyle="1" w:styleId="EYRoman">
    <w:name w:val="EY Roman"/>
    <w:basedOn w:val="EYNumber"/>
    <w:rsid w:val="00B60918"/>
    <w:pPr>
      <w:numPr>
        <w:ilvl w:val="2"/>
      </w:numPr>
    </w:pPr>
  </w:style>
  <w:style w:type="paragraph" w:customStyle="1" w:styleId="EYSubheading">
    <w:name w:val="EY Subheading"/>
    <w:basedOn w:val="EYNormal"/>
    <w:next w:val="BodyText"/>
    <w:rsid w:val="00FA23EC"/>
    <w:pPr>
      <w:keepNext/>
      <w:spacing w:after="120"/>
    </w:pPr>
    <w:rPr>
      <w:b/>
    </w:rPr>
  </w:style>
  <w:style w:type="paragraph" w:customStyle="1" w:styleId="EYSecondarysubheading">
    <w:name w:val="EY Secondary subheading"/>
    <w:basedOn w:val="EYSubheading"/>
    <w:next w:val="E-mailSignature"/>
    <w:rsid w:val="00FA23EC"/>
    <w:rPr>
      <w:i/>
    </w:rPr>
  </w:style>
  <w:style w:type="paragraph" w:customStyle="1" w:styleId="EYSource">
    <w:name w:val="EY Source"/>
    <w:basedOn w:val="EYNormal"/>
    <w:next w:val="Normal"/>
    <w:rsid w:val="00664943"/>
    <w:pPr>
      <w:keepNext/>
      <w:spacing w:before="60" w:after="60"/>
    </w:pPr>
    <w:rPr>
      <w:i/>
      <w:sz w:val="16"/>
    </w:rPr>
  </w:style>
  <w:style w:type="paragraph" w:customStyle="1" w:styleId="EYTableNormal">
    <w:name w:val="EY Table Normal"/>
    <w:basedOn w:val="EYNormal"/>
    <w:autoRedefine/>
    <w:rsid w:val="00664943"/>
    <w:rPr>
      <w:kern w:val="0"/>
      <w:sz w:val="16"/>
    </w:rPr>
  </w:style>
  <w:style w:type="paragraph" w:customStyle="1" w:styleId="EYTableText">
    <w:name w:val="EY Table Text"/>
    <w:basedOn w:val="EYTableNormal"/>
    <w:rsid w:val="00664943"/>
    <w:pPr>
      <w:spacing w:before="20" w:after="20"/>
    </w:pPr>
  </w:style>
  <w:style w:type="paragraph" w:customStyle="1" w:styleId="EYTablebullet1">
    <w:name w:val="EY Table bullet 1"/>
    <w:basedOn w:val="EYTableText"/>
    <w:rsid w:val="00B60918"/>
    <w:pPr>
      <w:numPr>
        <w:numId w:val="7"/>
      </w:numPr>
    </w:pPr>
  </w:style>
  <w:style w:type="paragraph" w:customStyle="1" w:styleId="EYTablebullet2">
    <w:name w:val="EY Table bullet 2"/>
    <w:basedOn w:val="EYTablebullet1"/>
    <w:rsid w:val="00B60918"/>
    <w:pPr>
      <w:numPr>
        <w:ilvl w:val="1"/>
      </w:numPr>
    </w:pPr>
  </w:style>
  <w:style w:type="paragraph" w:customStyle="1" w:styleId="EYTableHeading">
    <w:name w:val="EY Table Heading"/>
    <w:basedOn w:val="EYTableText"/>
    <w:rsid w:val="006577F7"/>
    <w:pPr>
      <w:spacing w:before="60" w:after="60"/>
    </w:pPr>
    <w:rPr>
      <w:rFonts w:ascii="EYInterstate Regular" w:hAnsi="EYInterstate Regular"/>
      <w:color w:val="808080"/>
    </w:rPr>
  </w:style>
  <w:style w:type="paragraph" w:customStyle="1" w:styleId="EYTabletextbold">
    <w:name w:val="EY Table text bold"/>
    <w:basedOn w:val="EYTableText"/>
    <w:next w:val="EYTableText"/>
    <w:rsid w:val="006577F7"/>
    <w:rPr>
      <w:rFonts w:ascii="EYInterstate Regular" w:hAnsi="EYInterstate Regular"/>
    </w:rPr>
  </w:style>
  <w:style w:type="paragraph" w:styleId="Footer">
    <w:name w:val="footer"/>
    <w:aliases w:val="EY Footer"/>
    <w:basedOn w:val="Normal"/>
    <w:link w:val="FooterChar"/>
    <w:uiPriority w:val="99"/>
    <w:rsid w:val="00664943"/>
    <w:pPr>
      <w:tabs>
        <w:tab w:val="center" w:pos="4320"/>
        <w:tab w:val="right" w:pos="8640"/>
      </w:tabs>
    </w:pPr>
  </w:style>
  <w:style w:type="paragraph" w:styleId="Header">
    <w:name w:val="header"/>
    <w:aliases w:val="EY Header"/>
    <w:basedOn w:val="Normal"/>
    <w:link w:val="HeaderChar"/>
    <w:rsid w:val="0066494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664943"/>
    <w:rPr>
      <w:color w:val="0000FF"/>
      <w:u w:val="single"/>
    </w:rPr>
  </w:style>
  <w:style w:type="character" w:styleId="PageNumber">
    <w:name w:val="page number"/>
    <w:aliases w:val="EY Page Number"/>
    <w:basedOn w:val="DefaultParagraphFont"/>
    <w:rsid w:val="00664943"/>
  </w:style>
  <w:style w:type="paragraph" w:styleId="TOC1">
    <w:name w:val="toc 1"/>
    <w:basedOn w:val="EYNormal"/>
    <w:next w:val="Normal"/>
    <w:uiPriority w:val="39"/>
    <w:rsid w:val="00CE0CD5"/>
    <w:pPr>
      <w:tabs>
        <w:tab w:val="left" w:pos="600"/>
        <w:tab w:val="right" w:leader="dot" w:pos="9000"/>
      </w:tabs>
      <w:snapToGrid w:val="0"/>
    </w:pPr>
    <w:rPr>
      <w:rFonts w:cs="Arial"/>
      <w:noProof/>
      <w:lang w:eastAsia="en-GB"/>
    </w:rPr>
  </w:style>
  <w:style w:type="paragraph" w:styleId="TOC2">
    <w:name w:val="toc 2"/>
    <w:basedOn w:val="EYNormal"/>
    <w:next w:val="Normal"/>
    <w:uiPriority w:val="39"/>
    <w:rsid w:val="00CE0CD5"/>
    <w:pPr>
      <w:tabs>
        <w:tab w:val="left" w:pos="960"/>
        <w:tab w:val="right" w:leader="dot" w:pos="9000"/>
      </w:tabs>
      <w:snapToGrid w:val="0"/>
      <w:ind w:left="200"/>
    </w:pPr>
    <w:rPr>
      <w:rFonts w:cs="Arial"/>
      <w:noProof/>
      <w:lang w:eastAsia="en-GB"/>
    </w:rPr>
  </w:style>
  <w:style w:type="paragraph" w:styleId="TOC3">
    <w:name w:val="toc 3"/>
    <w:basedOn w:val="EYNormal"/>
    <w:next w:val="Normal"/>
    <w:uiPriority w:val="39"/>
    <w:rsid w:val="00CE0CD5"/>
    <w:pPr>
      <w:tabs>
        <w:tab w:val="left" w:pos="1200"/>
        <w:tab w:val="right" w:leader="dot" w:pos="9000"/>
      </w:tabs>
      <w:snapToGrid w:val="0"/>
      <w:ind w:left="400"/>
    </w:pPr>
    <w:rPr>
      <w:rFonts w:cs="Arial"/>
      <w:noProof/>
      <w:lang w:eastAsia="en-GB"/>
    </w:rPr>
  </w:style>
  <w:style w:type="paragraph" w:styleId="TOC4">
    <w:name w:val="toc 4"/>
    <w:basedOn w:val="EYNormal"/>
    <w:next w:val="Normal"/>
    <w:uiPriority w:val="39"/>
    <w:rsid w:val="00CE0CD5"/>
    <w:pPr>
      <w:tabs>
        <w:tab w:val="left" w:pos="1680"/>
        <w:tab w:val="right" w:leader="dot" w:pos="9000"/>
      </w:tabs>
      <w:snapToGrid w:val="0"/>
      <w:ind w:left="600"/>
    </w:pPr>
    <w:rPr>
      <w:rFonts w:cs="Arial"/>
      <w:noProof/>
      <w:lang w:eastAsia="en-GB"/>
    </w:rPr>
  </w:style>
  <w:style w:type="paragraph" w:styleId="BalloonText">
    <w:name w:val="Balloon Text"/>
    <w:basedOn w:val="Normal"/>
    <w:link w:val="BalloonTextChar"/>
    <w:semiHidden/>
    <w:rsid w:val="00664943"/>
    <w:rPr>
      <w:rFonts w:ascii="Tahoma" w:hAnsi="Tahoma" w:cs="Tahoma"/>
      <w:sz w:val="16"/>
      <w:szCs w:val="16"/>
    </w:rPr>
  </w:style>
  <w:style w:type="character" w:customStyle="1" w:styleId="bold">
    <w:name w:val="bold"/>
    <w:basedOn w:val="DefaultParagraphFont"/>
    <w:rsid w:val="00CB5A62"/>
    <w:rPr>
      <w:rFonts w:ascii="EYInterstate Light" w:hAnsi="EYInterstate Light"/>
      <w:b/>
      <w:bCs/>
      <w:sz w:val="24"/>
    </w:rPr>
  </w:style>
  <w:style w:type="character" w:styleId="EndnoteReference">
    <w:name w:val="endnote reference"/>
    <w:basedOn w:val="DefaultParagraphFont"/>
    <w:semiHidden/>
    <w:rsid w:val="00664943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64943"/>
  </w:style>
  <w:style w:type="paragraph" w:customStyle="1" w:styleId="EYCoverDate">
    <w:name w:val="EY Cover Date"/>
    <w:basedOn w:val="Normal"/>
    <w:rsid w:val="00664943"/>
    <w:pPr>
      <w:widowControl/>
      <w:autoSpaceDE/>
      <w:autoSpaceDN/>
      <w:adjustRightInd/>
      <w:spacing w:after="240" w:line="470" w:lineRule="exact"/>
      <w:jc w:val="right"/>
    </w:pPr>
    <w:rPr>
      <w:rFonts w:ascii="EYInterstate" w:hAnsi="EYInterstate"/>
      <w:color w:val="646464"/>
      <w:szCs w:val="24"/>
    </w:rPr>
  </w:style>
  <w:style w:type="paragraph" w:customStyle="1" w:styleId="EYCoverSubTitle">
    <w:name w:val="EY Cover SubTitle"/>
    <w:basedOn w:val="EYCoverTitle"/>
    <w:autoRedefine/>
    <w:rsid w:val="007C3DC6"/>
    <w:pPr>
      <w:tabs>
        <w:tab w:val="clear" w:pos="6750"/>
      </w:tabs>
      <w:spacing w:line="420" w:lineRule="exact"/>
    </w:pPr>
    <w:rPr>
      <w:sz w:val="28"/>
    </w:rPr>
  </w:style>
  <w:style w:type="character" w:styleId="FootnoteReference">
    <w:name w:val="footnote reference"/>
    <w:aliases w:val="fr"/>
    <w:basedOn w:val="DefaultParagraphFont"/>
    <w:semiHidden/>
    <w:rsid w:val="00664943"/>
    <w:rPr>
      <w:rFonts w:ascii="EYInterstate Light" w:hAnsi="EYInterstate Light"/>
      <w:position w:val="6"/>
      <w:sz w:val="24"/>
      <w:szCs w:val="20"/>
      <w:vertAlign w:val="superscript"/>
    </w:rPr>
  </w:style>
  <w:style w:type="character" w:customStyle="1" w:styleId="FootnoteTextChar">
    <w:name w:val="Footnote Text Char"/>
    <w:aliases w:val="fn Char,FT Char,ft Char,SD Footnote Text Char,Footnote Text AG Char"/>
    <w:basedOn w:val="DefaultParagraphFont"/>
    <w:link w:val="FootnoteText"/>
    <w:rsid w:val="00664943"/>
    <w:rPr>
      <w:rFonts w:ascii="EYInterstate Light" w:hAnsi="EYInterstate Light"/>
      <w:sz w:val="18"/>
      <w:lang w:val="en-US" w:eastAsia="en-US" w:bidi="ar-SA"/>
    </w:rPr>
  </w:style>
  <w:style w:type="paragraph" w:styleId="FootnoteText">
    <w:name w:val="footnote text"/>
    <w:aliases w:val="fn,FT,ft,SD Footnote Text,Footnote Text AG"/>
    <w:basedOn w:val="Normal"/>
    <w:link w:val="FootnoteTextChar"/>
    <w:semiHidden/>
    <w:rsid w:val="00664943"/>
    <w:pPr>
      <w:keepNext/>
      <w:keepLines/>
      <w:spacing w:line="240" w:lineRule="auto"/>
    </w:pPr>
    <w:rPr>
      <w:sz w:val="18"/>
    </w:rPr>
  </w:style>
  <w:style w:type="paragraph" w:customStyle="1" w:styleId="Italics">
    <w:name w:val="Italics"/>
    <w:link w:val="ItalicsCharChar"/>
    <w:rsid w:val="00CB5A62"/>
    <w:pPr>
      <w:keepNext/>
      <w:overflowPunct w:val="0"/>
      <w:textAlignment w:val="baseline"/>
    </w:pPr>
    <w:rPr>
      <w:rFonts w:ascii="EYInterstate Light" w:hAnsi="EYInterstate Light"/>
      <w:bCs/>
      <w:i/>
      <w:iCs/>
      <w:sz w:val="24"/>
    </w:rPr>
  </w:style>
  <w:style w:type="character" w:customStyle="1" w:styleId="ItalicsCharChar">
    <w:name w:val="Italics Char Char"/>
    <w:basedOn w:val="DefaultParagraphFont"/>
    <w:link w:val="Italics"/>
    <w:rsid w:val="00CB5A62"/>
    <w:rPr>
      <w:rFonts w:ascii="EYInterstate Light" w:hAnsi="EYInterstate Light"/>
      <w:bCs/>
      <w:i/>
      <w:iCs/>
      <w:sz w:val="24"/>
    </w:rPr>
  </w:style>
  <w:style w:type="paragraph" w:customStyle="1" w:styleId="Normalleftindent">
    <w:name w:val="Normal + left indent"/>
    <w:basedOn w:val="Normal"/>
    <w:rsid w:val="00664943"/>
    <w:pPr>
      <w:widowControl/>
      <w:spacing w:line="240" w:lineRule="auto"/>
      <w:ind w:left="720"/>
    </w:pPr>
    <w:rPr>
      <w:lang w:eastAsia="ja-JP"/>
    </w:rPr>
  </w:style>
  <w:style w:type="paragraph" w:customStyle="1" w:styleId="NumberedList">
    <w:name w:val="Numbered List"/>
    <w:rsid w:val="00CB5A62"/>
    <w:pPr>
      <w:numPr>
        <w:numId w:val="8"/>
      </w:numPr>
      <w:spacing w:after="120"/>
    </w:pPr>
    <w:rPr>
      <w:rFonts w:ascii="EYInterstate Light" w:hAnsi="EYInterstate Light"/>
      <w:sz w:val="24"/>
    </w:rPr>
  </w:style>
  <w:style w:type="paragraph" w:customStyle="1" w:styleId="StyleBoldItalics">
    <w:name w:val="Style Bold + Italics"/>
    <w:basedOn w:val="Normal"/>
    <w:rsid w:val="00664943"/>
    <w:pPr>
      <w:widowControl/>
    </w:pPr>
    <w:rPr>
      <w:b/>
      <w:i/>
    </w:rPr>
  </w:style>
  <w:style w:type="paragraph" w:customStyle="1" w:styleId="StyleBoldCentered">
    <w:name w:val="Style Bold Centered"/>
    <w:basedOn w:val="Normal"/>
    <w:rsid w:val="00664943"/>
    <w:pPr>
      <w:autoSpaceDE/>
      <w:autoSpaceDN/>
      <w:adjustRightInd/>
      <w:jc w:val="center"/>
    </w:pPr>
    <w:rPr>
      <w:b/>
      <w:bCs/>
      <w:sz w:val="28"/>
    </w:rPr>
  </w:style>
  <w:style w:type="paragraph" w:customStyle="1" w:styleId="StyleEYInterstateBoldAfter18pt">
    <w:name w:val="Style EYInterstate Bold After:  18 pt"/>
    <w:basedOn w:val="Normal"/>
    <w:rsid w:val="00664943"/>
    <w:pPr>
      <w:spacing w:after="240"/>
      <w:jc w:val="both"/>
    </w:pPr>
    <w:rPr>
      <w:rFonts w:ascii="EYInterstate" w:hAnsi="EYInterstate"/>
      <w:b/>
      <w:bCs/>
      <w:sz w:val="28"/>
    </w:rPr>
  </w:style>
  <w:style w:type="character" w:customStyle="1" w:styleId="StyleFootnoteReferencefrNotRaisedbyLoweredby">
    <w:name w:val="Style Footnote Referencefr + Not Raised by / Lowered by"/>
    <w:basedOn w:val="FootnoteReference"/>
    <w:rsid w:val="00664943"/>
    <w:rPr>
      <w:rFonts w:ascii="EYInterstate" w:hAnsi="EYInterstate"/>
      <w:position w:val="0"/>
      <w:sz w:val="24"/>
      <w:szCs w:val="20"/>
      <w:vertAlign w:val="superscript"/>
    </w:rPr>
  </w:style>
  <w:style w:type="numbering" w:customStyle="1" w:styleId="StyleNumbered">
    <w:name w:val="Style Numbered"/>
    <w:basedOn w:val="NoList"/>
    <w:rsid w:val="00664943"/>
    <w:pPr>
      <w:numPr>
        <w:numId w:val="5"/>
      </w:numPr>
    </w:pPr>
  </w:style>
  <w:style w:type="paragraph" w:customStyle="1" w:styleId="subheadunderlined">
    <w:name w:val="subhead underlined"/>
    <w:rsid w:val="00664943"/>
    <w:pPr>
      <w:keepNext/>
    </w:pPr>
    <w:rPr>
      <w:rFonts w:ascii="EYInterstate Light" w:hAnsi="EYInterstate Light"/>
      <w:sz w:val="24"/>
      <w:u w:val="single"/>
    </w:rPr>
  </w:style>
  <w:style w:type="paragraph" w:customStyle="1" w:styleId="tableheader">
    <w:name w:val="table header"/>
    <w:rsid w:val="00664943"/>
    <w:pPr>
      <w:jc w:val="center"/>
    </w:pPr>
    <w:rPr>
      <w:rFonts w:ascii="EYInterstate Light" w:hAnsi="EYInterstate Light"/>
      <w:b/>
      <w:bCs/>
    </w:rPr>
  </w:style>
  <w:style w:type="paragraph" w:customStyle="1" w:styleId="tabletext-left">
    <w:name w:val="table text - left"/>
    <w:rsid w:val="00664943"/>
    <w:pPr>
      <w:ind w:left="365" w:hanging="365"/>
    </w:pPr>
    <w:rPr>
      <w:rFonts w:ascii="EYInterstate Light" w:hAnsi="EYInterstate Light"/>
      <w:sz w:val="22"/>
    </w:rPr>
  </w:style>
  <w:style w:type="paragraph" w:customStyle="1" w:styleId="tabletextcentered">
    <w:name w:val="table text centered"/>
    <w:rsid w:val="00664943"/>
    <w:pPr>
      <w:jc w:val="center"/>
    </w:pPr>
    <w:rPr>
      <w:rFonts w:ascii="EYInterstate Light" w:hAnsi="EYInterstate Light"/>
    </w:rPr>
  </w:style>
  <w:style w:type="paragraph" w:customStyle="1" w:styleId="TOCtitle">
    <w:name w:val="TOC title"/>
    <w:rsid w:val="00664943"/>
    <w:pPr>
      <w:ind w:left="720" w:hanging="360"/>
      <w:jc w:val="center"/>
    </w:pPr>
    <w:rPr>
      <w:rFonts w:ascii="EYInterstate" w:hAnsi="EYInterstate"/>
      <w:bCs/>
      <w:sz w:val="28"/>
    </w:rPr>
  </w:style>
  <w:style w:type="paragraph" w:customStyle="1" w:styleId="EYTableHeadingWhite">
    <w:name w:val="EY Table Heading (White)"/>
    <w:basedOn w:val="EYTableHeading"/>
    <w:rsid w:val="008128CE"/>
    <w:rPr>
      <w:bCs/>
      <w:color w:val="FFFFFF"/>
    </w:rPr>
  </w:style>
  <w:style w:type="paragraph" w:customStyle="1" w:styleId="CopyheadlineCover">
    <w:name w:val="Copy headline (Cover)"/>
    <w:basedOn w:val="Normal"/>
    <w:uiPriority w:val="99"/>
    <w:rsid w:val="00173BC9"/>
    <w:pPr>
      <w:suppressAutoHyphens/>
      <w:spacing w:line="210" w:lineRule="atLeast"/>
      <w:textAlignment w:val="top"/>
    </w:pPr>
    <w:rPr>
      <w:rFonts w:ascii="EYInterstate-Regular" w:eastAsiaTheme="minorEastAsia" w:hAnsi="EYInterstate-Regular" w:cs="EYInterstate-Regular"/>
      <w:color w:val="000000"/>
      <w:spacing w:val="-3"/>
      <w:sz w:val="16"/>
      <w:szCs w:val="16"/>
      <w:lang w:val="en-GB"/>
    </w:rPr>
  </w:style>
  <w:style w:type="paragraph" w:customStyle="1" w:styleId="CopyCover">
    <w:name w:val="Copy (Cover)"/>
    <w:basedOn w:val="Normal"/>
    <w:uiPriority w:val="99"/>
    <w:rsid w:val="004A65B2"/>
    <w:pPr>
      <w:suppressAutoHyphens/>
      <w:spacing w:after="105" w:line="210" w:lineRule="atLeast"/>
      <w:textAlignment w:val="top"/>
    </w:pPr>
    <w:rPr>
      <w:rFonts w:ascii="EYInterstate Regular" w:eastAsiaTheme="minorEastAsia" w:hAnsi="EYInterstate Regular" w:cs="EYInterstate-Light"/>
      <w:color w:val="000000"/>
      <w:spacing w:val="-3"/>
      <w:sz w:val="16"/>
      <w:szCs w:val="16"/>
      <w:lang w:val="en-GB"/>
    </w:rPr>
  </w:style>
  <w:style w:type="paragraph" w:customStyle="1" w:styleId="WebsiteCover">
    <w:name w:val="Website (Cover)"/>
    <w:basedOn w:val="Normal"/>
    <w:uiPriority w:val="99"/>
    <w:rsid w:val="00173BC9"/>
    <w:pPr>
      <w:suppressAutoHyphens/>
      <w:spacing w:before="40" w:after="201" w:line="260" w:lineRule="atLeast"/>
      <w:textAlignment w:val="top"/>
    </w:pPr>
    <w:rPr>
      <w:rFonts w:ascii="EYInterstate-Regular" w:eastAsiaTheme="minorEastAsia" w:hAnsi="EYInterstate-Regular" w:cs="EYInterstate-Regular"/>
      <w:color w:val="000000"/>
      <w:spacing w:val="-4"/>
      <w:sz w:val="20"/>
      <w:lang w:val="en-GB"/>
    </w:rPr>
  </w:style>
  <w:style w:type="paragraph" w:customStyle="1" w:styleId="CopyrightCover">
    <w:name w:val="Copyright (Cover)"/>
    <w:basedOn w:val="Normal"/>
    <w:uiPriority w:val="99"/>
    <w:rsid w:val="004A65B2"/>
    <w:pPr>
      <w:suppressAutoHyphens/>
      <w:spacing w:after="204" w:line="210" w:lineRule="atLeast"/>
      <w:textAlignment w:val="baseline"/>
    </w:pPr>
    <w:rPr>
      <w:rFonts w:ascii="EYInterstate Regular" w:eastAsiaTheme="minorEastAsia" w:hAnsi="EYInterstate Regular" w:cs="EYInterstate-Light"/>
      <w:color w:val="000000"/>
      <w:spacing w:val="-3"/>
      <w:sz w:val="16"/>
      <w:szCs w:val="16"/>
      <w:lang w:val="en-GB"/>
    </w:rPr>
  </w:style>
  <w:style w:type="paragraph" w:customStyle="1" w:styleId="ScoreretrievalfileNoCover">
    <w:name w:val="Score retrieval file No (Cover)"/>
    <w:basedOn w:val="Normal"/>
    <w:uiPriority w:val="99"/>
    <w:rsid w:val="004A65B2"/>
    <w:pPr>
      <w:suppressAutoHyphens/>
      <w:spacing w:after="224" w:line="210" w:lineRule="atLeast"/>
      <w:textAlignment w:val="baseline"/>
    </w:pPr>
    <w:rPr>
      <w:rFonts w:ascii="EYInterstate Regular" w:eastAsiaTheme="minorEastAsia" w:hAnsi="EYInterstate Regular" w:cs="EYInterstate-Light"/>
      <w:color w:val="000000"/>
      <w:spacing w:val="-3"/>
      <w:sz w:val="16"/>
      <w:szCs w:val="16"/>
      <w:lang w:val="en-GB"/>
    </w:rPr>
  </w:style>
  <w:style w:type="paragraph" w:customStyle="1" w:styleId="LegalcopyCover">
    <w:name w:val="Legal copy (Cover)"/>
    <w:basedOn w:val="Normal"/>
    <w:uiPriority w:val="99"/>
    <w:rsid w:val="004A65B2"/>
    <w:pPr>
      <w:suppressAutoHyphens/>
      <w:spacing w:after="80" w:line="160" w:lineRule="atLeast"/>
      <w:textAlignment w:val="baseline"/>
    </w:pPr>
    <w:rPr>
      <w:rFonts w:ascii="EYInterstate Regular" w:eastAsiaTheme="minorEastAsia" w:hAnsi="EYInterstate Regular" w:cs="EYInterstate-Light"/>
      <w:color w:val="000000"/>
      <w:spacing w:val="-2"/>
      <w:sz w:val="12"/>
      <w:szCs w:val="12"/>
      <w:lang w:val="en-GB"/>
    </w:rPr>
  </w:style>
  <w:style w:type="character" w:customStyle="1" w:styleId="BoilerplatecopyItalic">
    <w:name w:val="Boilerplate copy Italic"/>
    <w:uiPriority w:val="99"/>
    <w:rsid w:val="00173BC9"/>
    <w:rPr>
      <w:rFonts w:ascii="EYInterstate-LightItalic" w:hAnsi="EYInterstate-LightItalic" w:cs="EYInterstate-LightItalic"/>
      <w:i/>
      <w:iCs/>
      <w:color w:val="000000"/>
      <w:spacing w:val="-3"/>
      <w:w w:val="100"/>
      <w:position w:val="0"/>
      <w:sz w:val="16"/>
      <w:szCs w:val="16"/>
      <w:vertAlign w:val="baseline"/>
      <w:lang w:val="en-GB"/>
    </w:rPr>
  </w:style>
  <w:style w:type="paragraph" w:customStyle="1" w:styleId="Default">
    <w:name w:val="Default"/>
    <w:rsid w:val="00912991"/>
    <w:pPr>
      <w:autoSpaceDE w:val="0"/>
      <w:autoSpaceDN w:val="0"/>
      <w:adjustRightInd w:val="0"/>
    </w:pPr>
    <w:rPr>
      <w:rFonts w:ascii="BBVA Office Light" w:hAnsi="BBVA Office Light" w:cs="BBVA Office Light"/>
      <w:color w:val="000000"/>
      <w:sz w:val="24"/>
      <w:szCs w:val="24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9129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2267"/>
    <w:rPr>
      <w:color w:val="808080"/>
    </w:rPr>
  </w:style>
  <w:style w:type="table" w:styleId="MediumList2-Accent1">
    <w:name w:val="Medium List 2 Accent 1"/>
    <w:basedOn w:val="TableNormal"/>
    <w:uiPriority w:val="66"/>
    <w:rsid w:val="006C5579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tyle3">
    <w:name w:val="Style3"/>
    <w:basedOn w:val="Normal"/>
    <w:link w:val="Style3Char"/>
    <w:qFormat/>
    <w:rsid w:val="00945BE4"/>
    <w:pPr>
      <w:widowControl/>
      <w:numPr>
        <w:numId w:val="12"/>
      </w:numPr>
      <w:autoSpaceDE/>
      <w:autoSpaceDN/>
      <w:adjustRightInd/>
      <w:spacing w:before="60" w:after="60" w:line="240" w:lineRule="auto"/>
    </w:pPr>
    <w:rPr>
      <w:kern w:val="12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945BE4"/>
    <w:rPr>
      <w:rFonts w:ascii="EYInterstate Light" w:hAnsi="EYInterstate Light"/>
      <w:kern w:val="12"/>
      <w:szCs w:val="24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rsid w:val="00523FCD"/>
    <w:rPr>
      <w:rFonts w:ascii="EYInterstate Light" w:hAnsi="EYInterstate Light"/>
      <w:sz w:val="24"/>
    </w:rPr>
  </w:style>
  <w:style w:type="table" w:styleId="TableGrid">
    <w:name w:val="Table Grid"/>
    <w:basedOn w:val="TableNormal"/>
    <w:rsid w:val="00523F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5331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31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31B5"/>
    <w:rPr>
      <w:rFonts w:ascii="EYInterstate Light" w:hAnsi="EYInterstate Light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3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31B5"/>
    <w:rPr>
      <w:rFonts w:ascii="EYInterstate Light" w:hAnsi="EYInterstate Light"/>
      <w:b/>
      <w:bCs/>
    </w:rPr>
  </w:style>
  <w:style w:type="character" w:customStyle="1" w:styleId="Heading1Char">
    <w:name w:val="Heading 1 Char"/>
    <w:basedOn w:val="DefaultParagraphFont"/>
    <w:link w:val="Heading1"/>
    <w:rsid w:val="00EB7DB7"/>
    <w:rPr>
      <w:rFonts w:ascii="EYInterstate Light" w:hAnsi="EYInterstate Light"/>
      <w:b/>
      <w:bCs/>
      <w:sz w:val="28"/>
      <w:szCs w:val="24"/>
    </w:rPr>
  </w:style>
  <w:style w:type="character" w:customStyle="1" w:styleId="FooterChar">
    <w:name w:val="Footer Char"/>
    <w:aliases w:val="EY Footer Char"/>
    <w:basedOn w:val="DefaultParagraphFont"/>
    <w:link w:val="Footer"/>
    <w:uiPriority w:val="99"/>
    <w:rsid w:val="00421B17"/>
    <w:rPr>
      <w:rFonts w:ascii="EYInterstate Light" w:hAnsi="EYInterstate Light"/>
      <w:sz w:val="24"/>
    </w:rPr>
  </w:style>
  <w:style w:type="character" w:customStyle="1" w:styleId="Heading8Char">
    <w:name w:val="Heading 8 Char"/>
    <w:link w:val="Heading8"/>
    <w:rsid w:val="001407C6"/>
    <w:rPr>
      <w:rFonts w:ascii="EYInterstate Light" w:hAnsi="EYInterstate Light"/>
      <w:b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39CF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3135F5"/>
    <w:pPr>
      <w:spacing w:after="100"/>
      <w:ind w:left="960"/>
    </w:pPr>
  </w:style>
  <w:style w:type="character" w:customStyle="1" w:styleId="Heading2Char">
    <w:name w:val="Heading 2 Char"/>
    <w:basedOn w:val="DefaultParagraphFont"/>
    <w:link w:val="Heading2"/>
    <w:rsid w:val="003135F5"/>
    <w:rPr>
      <w:rFonts w:ascii="EYInterstate Light" w:hAnsi="EYInterstate Light" w:cs="Arial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rsid w:val="002D7379"/>
    <w:rPr>
      <w:rFonts w:asciiTheme="minorHAnsi" w:hAnsiTheme="minorHAnsi" w:cs="Arial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rsid w:val="002D7379"/>
    <w:rPr>
      <w:rFonts w:asciiTheme="minorHAnsi" w:hAnsiTheme="minorHAnsi"/>
      <w:bCs/>
      <w:i/>
      <w:color w:val="000000"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3135F5"/>
    <w:rPr>
      <w:rFonts w:ascii="EYInterstate Light" w:hAnsi="EYInterstate Light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3135F5"/>
    <w:rPr>
      <w:rFonts w:ascii="EYInterstate Light" w:hAnsi="EYInterstate Light" w:cs="Arial"/>
      <w:b/>
      <w:bCs/>
      <w:i/>
      <w:sz w:val="24"/>
    </w:rPr>
  </w:style>
  <w:style w:type="character" w:customStyle="1" w:styleId="Heading7Char">
    <w:name w:val="Heading 7 Char"/>
    <w:basedOn w:val="DefaultParagraphFont"/>
    <w:link w:val="Heading7"/>
    <w:rsid w:val="003135F5"/>
    <w:rPr>
      <w:rFonts w:ascii="EYInterstate Light" w:hAnsi="EYInterstate Light"/>
      <w:b/>
      <w:i/>
      <w:sz w:val="24"/>
    </w:rPr>
  </w:style>
  <w:style w:type="character" w:customStyle="1" w:styleId="Heading9Char">
    <w:name w:val="Heading 9 Char"/>
    <w:basedOn w:val="DefaultParagraphFont"/>
    <w:link w:val="Heading9"/>
    <w:rsid w:val="003135F5"/>
    <w:rPr>
      <w:rFonts w:ascii="EYInterstate Light" w:hAnsi="EYInterstate Light"/>
      <w:b/>
      <w:sz w:val="28"/>
    </w:rPr>
  </w:style>
  <w:style w:type="character" w:customStyle="1" w:styleId="BodyTextChar">
    <w:name w:val="Body Text Char"/>
    <w:basedOn w:val="DefaultParagraphFont"/>
    <w:link w:val="BodyText"/>
    <w:rsid w:val="003135F5"/>
    <w:rPr>
      <w:rFonts w:ascii="EYInterstate Light" w:hAnsi="EYInterstate Light"/>
      <w:sz w:val="24"/>
    </w:rPr>
  </w:style>
  <w:style w:type="character" w:customStyle="1" w:styleId="E-mailSignatureChar">
    <w:name w:val="E-mail Signature Char"/>
    <w:basedOn w:val="DefaultParagraphFont"/>
    <w:link w:val="E-mailSignature"/>
    <w:rsid w:val="003135F5"/>
    <w:rPr>
      <w:rFonts w:ascii="EYInterstate Light" w:hAnsi="EYInterstate Light"/>
      <w:sz w:val="24"/>
    </w:rPr>
  </w:style>
  <w:style w:type="character" w:customStyle="1" w:styleId="HeaderChar">
    <w:name w:val="Header Char"/>
    <w:aliases w:val="EY Header Char"/>
    <w:basedOn w:val="DefaultParagraphFont"/>
    <w:link w:val="Header"/>
    <w:rsid w:val="003135F5"/>
    <w:rPr>
      <w:rFonts w:ascii="EYInterstate Light" w:hAnsi="EYInterstate Light"/>
      <w:sz w:val="24"/>
    </w:rPr>
  </w:style>
  <w:style w:type="character" w:customStyle="1" w:styleId="BalloonTextChar">
    <w:name w:val="Balloon Text Char"/>
    <w:basedOn w:val="DefaultParagraphFont"/>
    <w:link w:val="BalloonText"/>
    <w:semiHidden/>
    <w:rsid w:val="003135F5"/>
    <w:rPr>
      <w:rFonts w:ascii="Tahoma" w:hAnsi="Tahoma" w:cs="Tahoma"/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semiHidden/>
    <w:rsid w:val="003135F5"/>
    <w:rPr>
      <w:rFonts w:ascii="EYInterstate Light" w:hAnsi="EYInterstate Light"/>
      <w:sz w:val="24"/>
    </w:rPr>
  </w:style>
  <w:style w:type="character" w:customStyle="1" w:styleId="FootnoteTextChar1">
    <w:name w:val="Footnote Text Char1"/>
    <w:basedOn w:val="DefaultParagraphFont"/>
    <w:uiPriority w:val="99"/>
    <w:semiHidden/>
    <w:rsid w:val="003135F5"/>
    <w:rPr>
      <w:rFonts w:ascii="EYInterstate Light" w:eastAsia="Times New Roman" w:hAnsi="EYInterstate Light" w:cs="Times New Roman"/>
      <w:sz w:val="20"/>
      <w:szCs w:val="20"/>
    </w:rPr>
  </w:style>
  <w:style w:type="paragraph" w:customStyle="1" w:styleId="Bulletcopy1">
    <w:name w:val="Bullet copy 1"/>
    <w:basedOn w:val="Normal"/>
    <w:link w:val="Bulletcopy1Char"/>
    <w:rsid w:val="003135F5"/>
    <w:pPr>
      <w:widowControl/>
      <w:numPr>
        <w:numId w:val="13"/>
      </w:numPr>
      <w:tabs>
        <w:tab w:val="left" w:pos="426"/>
      </w:tabs>
      <w:autoSpaceDE/>
      <w:autoSpaceDN/>
      <w:adjustRightInd/>
      <w:spacing w:after="240" w:line="260" w:lineRule="exact"/>
      <w:jc w:val="both"/>
    </w:pPr>
    <w:rPr>
      <w:sz w:val="22"/>
      <w:szCs w:val="18"/>
    </w:rPr>
  </w:style>
  <w:style w:type="paragraph" w:customStyle="1" w:styleId="Bodycopy">
    <w:name w:val="Body copy"/>
    <w:link w:val="BodycopyChar"/>
    <w:rsid w:val="003135F5"/>
    <w:pPr>
      <w:spacing w:after="260" w:line="260" w:lineRule="atLeast"/>
    </w:pPr>
    <w:rPr>
      <w:rFonts w:ascii="EYInterstate Light" w:hAnsi="EYInterstate Light"/>
      <w:color w:val="000000"/>
      <w:sz w:val="22"/>
      <w:szCs w:val="18"/>
    </w:rPr>
  </w:style>
  <w:style w:type="character" w:customStyle="1" w:styleId="BodycopyChar">
    <w:name w:val="Body copy Char"/>
    <w:basedOn w:val="DefaultParagraphFont"/>
    <w:link w:val="Bodycopy"/>
    <w:rsid w:val="003135F5"/>
    <w:rPr>
      <w:rFonts w:ascii="EYInterstate Light" w:hAnsi="EYInterstate Light"/>
      <w:color w:val="000000"/>
      <w:sz w:val="22"/>
      <w:szCs w:val="18"/>
    </w:rPr>
  </w:style>
  <w:style w:type="character" w:customStyle="1" w:styleId="Bulletcopy1Char">
    <w:name w:val="Bullet copy 1 Char"/>
    <w:basedOn w:val="DefaultParagraphFont"/>
    <w:link w:val="Bulletcopy1"/>
    <w:rsid w:val="003135F5"/>
    <w:rPr>
      <w:rFonts w:ascii="EYInterstate Light" w:hAnsi="EYInterstate Light"/>
      <w:sz w:val="22"/>
      <w:szCs w:val="18"/>
    </w:rPr>
  </w:style>
  <w:style w:type="character" w:styleId="Strong">
    <w:name w:val="Strong"/>
    <w:basedOn w:val="DefaultParagraphFont"/>
    <w:uiPriority w:val="22"/>
    <w:qFormat/>
    <w:rsid w:val="003135F5"/>
    <w:rPr>
      <w:b/>
      <w:bCs/>
    </w:rPr>
  </w:style>
  <w:style w:type="character" w:styleId="Emphasis">
    <w:name w:val="Emphasis"/>
    <w:basedOn w:val="DefaultParagraphFont"/>
    <w:qFormat/>
    <w:rsid w:val="003135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F5"/>
    <w:rPr>
      <w:rFonts w:ascii="Courier New" w:hAnsi="Courier New" w:cs="Courier New"/>
    </w:rPr>
  </w:style>
  <w:style w:type="character" w:customStyle="1" w:styleId="gd15mcfceub">
    <w:name w:val="gd15mcfceub"/>
    <w:basedOn w:val="DefaultParagraphFont"/>
    <w:rsid w:val="003135F5"/>
  </w:style>
  <w:style w:type="paragraph" w:styleId="Caption">
    <w:name w:val="caption"/>
    <w:basedOn w:val="Normal"/>
    <w:next w:val="Normal"/>
    <w:autoRedefine/>
    <w:unhideWhenUsed/>
    <w:qFormat/>
    <w:rsid w:val="00657508"/>
    <w:pPr>
      <w:spacing w:after="80" w:line="240" w:lineRule="auto"/>
    </w:pPr>
    <w:rPr>
      <w:rFonts w:asciiTheme="minorHAnsi" w:hAnsiTheme="minorHAnsi"/>
      <w:i/>
      <w:iCs/>
      <w:color w:val="000000" w:themeColor="text1"/>
      <w:sz w:val="20"/>
      <w:szCs w:val="18"/>
    </w:rPr>
  </w:style>
  <w:style w:type="table" w:styleId="GridTable5Dark-Accent2">
    <w:name w:val="Grid Table 5 Dark Accent 2"/>
    <w:basedOn w:val="TableNormal"/>
    <w:uiPriority w:val="50"/>
    <w:rsid w:val="003135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3135F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3135F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135F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3135F5"/>
  </w:style>
  <w:style w:type="paragraph" w:styleId="TOC6">
    <w:name w:val="toc 6"/>
    <w:basedOn w:val="Normal"/>
    <w:next w:val="Normal"/>
    <w:autoRedefine/>
    <w:uiPriority w:val="39"/>
    <w:unhideWhenUsed/>
    <w:rsid w:val="003135F5"/>
    <w:pPr>
      <w:widowControl/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135F5"/>
    <w:pPr>
      <w:widowControl/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135F5"/>
    <w:pPr>
      <w:widowControl/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135F5"/>
    <w:pPr>
      <w:widowControl/>
      <w:autoSpaceDE/>
      <w:autoSpaceDN/>
      <w:adjustRightInd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D22D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822E8"/>
    <w:rPr>
      <w:rFonts w:ascii="EYInterstate Light" w:hAnsi="EYInterstate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zvan.pirnac\AppData\Roaming\Microsoft\Templates\EYWord\EY%20Assurance%20Templates\Report%20Template_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8F0FB01BD914F8D471A78DDB449C3" ma:contentTypeVersion="2" ma:contentTypeDescription="Create a new document." ma:contentTypeScope="" ma:versionID="cb6867ce3c107c227b534864a0742f0e">
  <xsd:schema xmlns:xsd="http://www.w3.org/2001/XMLSchema" xmlns:xs="http://www.w3.org/2001/XMLSchema" xmlns:p="http://schemas.microsoft.com/office/2006/metadata/properties" xmlns:ns2="44d690cb-c946-4b84-b0e4-eeeae226d5d8" targetNamespace="http://schemas.microsoft.com/office/2006/metadata/properties" ma:root="true" ma:fieldsID="6e23d776832e11f9c037dace08afc995" ns2:_="">
    <xsd:import namespace="44d690cb-c946-4b84-b0e4-eeeae226d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690cb-c946-4b84-b0e4-eeeae226d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561E2-C4F7-44EE-B573-8F44F5BC13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492749-33C7-415E-BF70-BFC02EFC9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A2347-BE8B-4E82-9C51-BF55354EAE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1A3C20-021E-4212-B8B8-83483ED8A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690cb-c946-4b84-b0e4-eeeae226d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Template_Portrait.dotx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Links>
    <vt:vector size="24" baseType="variant"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_Toc212966515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_Toc212966514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_Toc212966513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_Toc212966512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2023-03-20T15:35:00Z</dcterms:created>
  <dcterms:modified xsi:type="dcterms:W3CDTF">2024-08-05T08:49:00Z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0x0101006A38F0FB01BD914F8D471A78DDB449C3</vt:lpwstr>
  </property>
  <property fmtid="{D5CDD505-2E9C-101B-9397-08002B2CF9AE}" pid="3" name="MSIP_Label_8e5d59b6-70e5-4090-b56a-9536dba5c905_Enabled">
    <vt:lpwstr>True</vt:lpwstr>
  </property>
  <property fmtid="{D5CDD505-2E9C-101B-9397-08002B2CF9AE}" pid="4" name="MSIP_Label_8e5d59b6-70e5-4090-b56a-9536dba5c905_SiteId">
    <vt:lpwstr>3b6020de-d68c-4aba-832c-890282843c3d</vt:lpwstr>
  </property>
  <property fmtid="{D5CDD505-2E9C-101B-9397-08002B2CF9AE}" pid="5" name="MSIP_Label_8e5d59b6-70e5-4090-b56a-9536dba5c905_Owner">
    <vt:lpwstr>dan.cojocaru@btmic.ro</vt:lpwstr>
  </property>
  <property fmtid="{D5CDD505-2E9C-101B-9397-08002B2CF9AE}" pid="6" name="MSIP_Label_8e5d59b6-70e5-4090-b56a-9536dba5c905_SetDate">
    <vt:lpwstr>2021-08-05T09:25:28.8802614Z</vt:lpwstr>
  </property>
  <property fmtid="{D5CDD505-2E9C-101B-9397-08002B2CF9AE}" pid="7" name="MSIP_Label_8e5d59b6-70e5-4090-b56a-9536dba5c905_Name">
    <vt:lpwstr>Uz Intern</vt:lpwstr>
  </property>
  <property fmtid="{D5CDD505-2E9C-101B-9397-08002B2CF9AE}" pid="8" name="MSIP_Label_8e5d59b6-70e5-4090-b56a-9536dba5c905_Application">
    <vt:lpwstr>Microsoft Azure Information Protection</vt:lpwstr>
  </property>
  <property fmtid="{D5CDD505-2E9C-101B-9397-08002B2CF9AE}" pid="9" name="MSIP_Label_8e5d59b6-70e5-4090-b56a-9536dba5c905_ActionId">
    <vt:lpwstr>33f4b409-c21d-42a8-aeb1-d9dfdc25d350</vt:lpwstr>
  </property>
  <property fmtid="{D5CDD505-2E9C-101B-9397-08002B2CF9AE}" pid="10" name="MSIP_Label_8e5d59b6-70e5-4090-b56a-9536dba5c905_Extended_MSFT_Method">
    <vt:lpwstr>Automatic</vt:lpwstr>
  </property>
</Properties>
</file>